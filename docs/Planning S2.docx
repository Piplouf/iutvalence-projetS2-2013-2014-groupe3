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11" w:rsidRDefault="00496DA5" w:rsidP="00496DA5">
      <w:pPr>
        <w:pStyle w:val="Titre2"/>
      </w:pPr>
      <w:r>
        <w:t>Planning du 07/04/14 au 05/05/14 – Groupe 3 –Projet S2</w:t>
      </w:r>
    </w:p>
    <w:p w:rsidR="00496DA5" w:rsidRPr="00496DA5" w:rsidRDefault="00496DA5" w:rsidP="00496D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96DA5" w:rsidTr="00496DA5">
        <w:tc>
          <w:tcPr>
            <w:tcW w:w="2376" w:type="dxa"/>
          </w:tcPr>
          <w:p w:rsidR="00496DA5" w:rsidRDefault="00496DA5" w:rsidP="00492BF6">
            <w:pPr>
              <w:pStyle w:val="Citation"/>
            </w:pPr>
            <w:r>
              <w:t>07/04/14 au 13/04/14</w:t>
            </w:r>
          </w:p>
        </w:tc>
        <w:tc>
          <w:tcPr>
            <w:tcW w:w="6836" w:type="dxa"/>
          </w:tcPr>
          <w:p w:rsidR="00496DA5" w:rsidRPr="002C1031" w:rsidRDefault="00496DA5" w:rsidP="002A3C13">
            <w:pPr>
              <w:pStyle w:val="Citation"/>
              <w:jc w:val="center"/>
            </w:pPr>
            <w:r w:rsidRPr="002C1031">
              <w:t xml:space="preserve">Jeudi 10 Avril </w:t>
            </w:r>
            <w:r w:rsidR="00492BF6" w:rsidRPr="002C1031">
              <w:t>– 13h30 - 16h30</w:t>
            </w:r>
          </w:p>
          <w:p w:rsidR="00492BF6" w:rsidRPr="002C1031" w:rsidRDefault="00492BF6" w:rsidP="00492BF6">
            <w:pPr>
              <w:pStyle w:val="Citation"/>
            </w:pPr>
            <w:r w:rsidRPr="002C1031">
              <w:t xml:space="preserve">Présents : Florian </w:t>
            </w:r>
            <w:proofErr w:type="spellStart"/>
            <w:r w:rsidRPr="002C1031">
              <w:t>Maruejol</w:t>
            </w:r>
            <w:proofErr w:type="spellEnd"/>
            <w:r w:rsidRPr="002C1031">
              <w:t xml:space="preserve">, Thibaut </w:t>
            </w:r>
            <w:proofErr w:type="spellStart"/>
            <w:r w:rsidRPr="002C1031">
              <w:t>Moiroud</w:t>
            </w:r>
            <w:proofErr w:type="spellEnd"/>
            <w:r w:rsidRPr="002C1031">
              <w:t xml:space="preserve">,  Maxime Silvestre, Baptiste </w:t>
            </w:r>
            <w:proofErr w:type="spellStart"/>
            <w:r w:rsidRPr="002C1031">
              <w:t>Thevenet</w:t>
            </w:r>
            <w:proofErr w:type="spellEnd"/>
          </w:p>
        </w:tc>
      </w:tr>
      <w:tr w:rsidR="00496DA5" w:rsidTr="00496DA5">
        <w:tc>
          <w:tcPr>
            <w:tcW w:w="2376" w:type="dxa"/>
          </w:tcPr>
          <w:p w:rsidR="00496DA5" w:rsidRDefault="00496DA5" w:rsidP="00496DA5">
            <w:pPr>
              <w:jc w:val="center"/>
            </w:pPr>
            <w:r>
              <w:t>14/04/14 au 20/04/14</w:t>
            </w:r>
          </w:p>
        </w:tc>
        <w:tc>
          <w:tcPr>
            <w:tcW w:w="6836" w:type="dxa"/>
          </w:tcPr>
          <w:p w:rsidR="00496DA5" w:rsidRPr="002C1031" w:rsidRDefault="00496DA5" w:rsidP="00492BF6">
            <w:pPr>
              <w:pStyle w:val="Citation"/>
              <w:jc w:val="center"/>
            </w:pPr>
            <w:r w:rsidRPr="002C1031">
              <w:t>Jeudi 17 Avril</w:t>
            </w:r>
            <w:r w:rsidR="00492BF6" w:rsidRPr="002C1031">
              <w:t xml:space="preserve"> – 13h30 - 16h30</w:t>
            </w:r>
          </w:p>
          <w:p w:rsidR="00492BF6" w:rsidRPr="002C1031" w:rsidRDefault="00492BF6" w:rsidP="00492BF6">
            <w:pPr>
              <w:rPr>
                <w:i/>
              </w:rPr>
            </w:pPr>
            <w:r w:rsidRPr="002C1031">
              <w:rPr>
                <w:i/>
              </w:rPr>
              <w:t xml:space="preserve">Présents : Florian </w:t>
            </w:r>
            <w:proofErr w:type="spellStart"/>
            <w:r w:rsidRPr="002C1031">
              <w:rPr>
                <w:i/>
              </w:rPr>
              <w:t>Maruejol</w:t>
            </w:r>
            <w:proofErr w:type="spellEnd"/>
            <w:r w:rsidRPr="002C1031">
              <w:rPr>
                <w:i/>
              </w:rPr>
              <w:t xml:space="preserve">, Thibaut </w:t>
            </w:r>
            <w:proofErr w:type="spellStart"/>
            <w:r w:rsidRPr="002C1031">
              <w:rPr>
                <w:i/>
              </w:rPr>
              <w:t>Moiroud</w:t>
            </w:r>
            <w:proofErr w:type="spellEnd"/>
            <w:r w:rsidRPr="002C1031">
              <w:rPr>
                <w:i/>
              </w:rPr>
              <w:t xml:space="preserve">,  Maxime Silvestre, Baptiste </w:t>
            </w:r>
            <w:proofErr w:type="spellStart"/>
            <w:r w:rsidRPr="002C1031">
              <w:rPr>
                <w:i/>
              </w:rPr>
              <w:t>Thevenet</w:t>
            </w:r>
            <w:proofErr w:type="spellEnd"/>
          </w:p>
        </w:tc>
      </w:tr>
      <w:tr w:rsidR="00496DA5" w:rsidTr="00496DA5">
        <w:tc>
          <w:tcPr>
            <w:tcW w:w="2376" w:type="dxa"/>
          </w:tcPr>
          <w:p w:rsidR="00496DA5" w:rsidRDefault="00496DA5" w:rsidP="00496DA5">
            <w:pPr>
              <w:jc w:val="center"/>
            </w:pPr>
            <w:r>
              <w:t>21/04/14 au 27/04/14</w:t>
            </w:r>
          </w:p>
        </w:tc>
        <w:tc>
          <w:tcPr>
            <w:tcW w:w="6836" w:type="dxa"/>
          </w:tcPr>
          <w:p w:rsidR="00496DA5" w:rsidRPr="002C1031" w:rsidRDefault="00496DA5" w:rsidP="00492BF6">
            <w:pPr>
              <w:pStyle w:val="Citation"/>
              <w:jc w:val="center"/>
            </w:pPr>
            <w:r w:rsidRPr="002C1031">
              <w:t>Jeudi 24 Avril</w:t>
            </w:r>
            <w:r w:rsidR="00492BF6" w:rsidRPr="002C1031">
              <w:t xml:space="preserve"> – 13h30 - 16h30</w:t>
            </w:r>
          </w:p>
          <w:p w:rsidR="00492BF6" w:rsidRPr="002C1031" w:rsidRDefault="00492BF6" w:rsidP="00492BF6">
            <w:pPr>
              <w:rPr>
                <w:i/>
              </w:rPr>
            </w:pPr>
            <w:r w:rsidRPr="002C1031">
              <w:rPr>
                <w:i/>
              </w:rPr>
              <w:t xml:space="preserve">Présents : Florian </w:t>
            </w:r>
            <w:proofErr w:type="spellStart"/>
            <w:r w:rsidRPr="002C1031">
              <w:rPr>
                <w:i/>
              </w:rPr>
              <w:t>Maruejol</w:t>
            </w:r>
            <w:proofErr w:type="spellEnd"/>
            <w:r w:rsidRPr="002C1031">
              <w:rPr>
                <w:i/>
              </w:rPr>
              <w:t xml:space="preserve">, Thibaut </w:t>
            </w:r>
            <w:proofErr w:type="spellStart"/>
            <w:r w:rsidRPr="002C1031">
              <w:rPr>
                <w:i/>
              </w:rPr>
              <w:t>Moiroud</w:t>
            </w:r>
            <w:proofErr w:type="spellEnd"/>
            <w:r w:rsidRPr="002C1031">
              <w:rPr>
                <w:i/>
              </w:rPr>
              <w:t xml:space="preserve">,  Maxime Silvestre, Baptiste </w:t>
            </w:r>
            <w:proofErr w:type="spellStart"/>
            <w:r w:rsidRPr="002C1031">
              <w:rPr>
                <w:i/>
              </w:rPr>
              <w:t>Thevenet</w:t>
            </w:r>
            <w:proofErr w:type="spellEnd"/>
          </w:p>
        </w:tc>
      </w:tr>
      <w:tr w:rsidR="00496DA5" w:rsidTr="00496DA5">
        <w:tc>
          <w:tcPr>
            <w:tcW w:w="2376" w:type="dxa"/>
          </w:tcPr>
          <w:p w:rsidR="00496DA5" w:rsidRDefault="00496DA5" w:rsidP="00496DA5">
            <w:pPr>
              <w:jc w:val="center"/>
            </w:pPr>
            <w:r>
              <w:t>28/04/14 au 04/05/14</w:t>
            </w:r>
          </w:p>
        </w:tc>
        <w:tc>
          <w:tcPr>
            <w:tcW w:w="6836" w:type="dxa"/>
          </w:tcPr>
          <w:p w:rsidR="00496DA5" w:rsidRPr="002C1031" w:rsidRDefault="00496DA5" w:rsidP="00492BF6">
            <w:pPr>
              <w:pStyle w:val="Citation"/>
              <w:jc w:val="center"/>
            </w:pPr>
            <w:r w:rsidRPr="002C1031">
              <w:t>Jeudi 1</w:t>
            </w:r>
            <w:r w:rsidRPr="002C1031">
              <w:rPr>
                <w:vertAlign w:val="superscript"/>
              </w:rPr>
              <w:t>e</w:t>
            </w:r>
            <w:r w:rsidRPr="002C1031">
              <w:t xml:space="preserve"> Mai</w:t>
            </w:r>
            <w:r w:rsidR="00492BF6" w:rsidRPr="002C1031">
              <w:t>– 13h30 - 16h30</w:t>
            </w:r>
          </w:p>
          <w:p w:rsidR="00492BF6" w:rsidRPr="002C1031" w:rsidRDefault="00492BF6" w:rsidP="00492BF6">
            <w:pPr>
              <w:rPr>
                <w:i/>
              </w:rPr>
            </w:pPr>
            <w:r w:rsidRPr="002C1031">
              <w:rPr>
                <w:i/>
              </w:rPr>
              <w:t xml:space="preserve">Présents : Florian </w:t>
            </w:r>
            <w:proofErr w:type="spellStart"/>
            <w:r w:rsidRPr="002C1031">
              <w:rPr>
                <w:i/>
              </w:rPr>
              <w:t>Maruejol</w:t>
            </w:r>
            <w:proofErr w:type="spellEnd"/>
            <w:r w:rsidRPr="002C1031">
              <w:rPr>
                <w:i/>
              </w:rPr>
              <w:t xml:space="preserve">, Thibaut </w:t>
            </w:r>
            <w:proofErr w:type="spellStart"/>
            <w:r w:rsidRPr="002C1031">
              <w:rPr>
                <w:i/>
              </w:rPr>
              <w:t>Moiroud</w:t>
            </w:r>
            <w:proofErr w:type="spellEnd"/>
            <w:r w:rsidRPr="002C1031">
              <w:rPr>
                <w:i/>
              </w:rPr>
              <w:t xml:space="preserve">,  Maxime Silvestre, Baptiste </w:t>
            </w:r>
            <w:proofErr w:type="spellStart"/>
            <w:r w:rsidRPr="002C1031">
              <w:rPr>
                <w:i/>
              </w:rPr>
              <w:t>Thevenet</w:t>
            </w:r>
            <w:proofErr w:type="spellEnd"/>
          </w:p>
        </w:tc>
      </w:tr>
    </w:tbl>
    <w:p w:rsidR="00496DA5" w:rsidRDefault="00496DA5">
      <w:bookmarkStart w:id="0" w:name="_GoBack"/>
      <w:bookmarkEnd w:id="0"/>
    </w:p>
    <w:sectPr w:rsidR="00496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A5"/>
    <w:rsid w:val="002A3C13"/>
    <w:rsid w:val="002C1031"/>
    <w:rsid w:val="00454E5D"/>
    <w:rsid w:val="00492BF6"/>
    <w:rsid w:val="00496DA5"/>
    <w:rsid w:val="0050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6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49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492BF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F6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6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49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492BF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F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11832862</Template>
  <TotalTime>8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Maruejol</dc:creator>
  <cp:lastModifiedBy>Florian Maruejol</cp:lastModifiedBy>
  <cp:revision>4</cp:revision>
  <dcterms:created xsi:type="dcterms:W3CDTF">2014-04-09T05:56:00Z</dcterms:created>
  <dcterms:modified xsi:type="dcterms:W3CDTF">2014-04-10T12:02:00Z</dcterms:modified>
</cp:coreProperties>
</file>