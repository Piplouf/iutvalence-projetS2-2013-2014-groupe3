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E1E" w:rsidRDefault="00CF30A8" w:rsidP="00DA7E1E">
      <w:pPr>
        <w:pStyle w:val="Titre"/>
      </w:pPr>
      <w:r>
        <w:t>Projet tuteuré</w:t>
      </w:r>
      <w:r w:rsidR="00DA7E1E">
        <w:t xml:space="preserve"> informatique S2</w:t>
      </w:r>
      <w:r w:rsidR="002C138C">
        <w:t> </w:t>
      </w:r>
    </w:p>
    <w:p w:rsidR="00DA7E1E" w:rsidRPr="005675C6" w:rsidRDefault="005675C6" w:rsidP="00DA7E1E">
      <w:pPr>
        <w:spacing w:line="192" w:lineRule="auto"/>
      </w:pPr>
      <w:r w:rsidRPr="005675C6">
        <w:t>Composition du groupe</w:t>
      </w:r>
    </w:p>
    <w:p w:rsidR="00DA7E1E" w:rsidRPr="005675C6" w:rsidRDefault="00DA7E1E" w:rsidP="009B3477">
      <w:pPr>
        <w:pStyle w:val="Sansinterligne"/>
        <w:rPr>
          <w:rFonts w:ascii="Arial Black" w:hAnsi="Arial Black"/>
          <w:color w:val="262626" w:themeColor="text1" w:themeTint="D9"/>
          <w:sz w:val="20"/>
          <w:szCs w:val="20"/>
        </w:rPr>
      </w:pPr>
      <w:r w:rsidRPr="005675C6">
        <w:rPr>
          <w:rFonts w:ascii="Arial Black" w:hAnsi="Arial Black"/>
          <w:color w:val="262626" w:themeColor="text1" w:themeTint="D9"/>
          <w:sz w:val="20"/>
          <w:szCs w:val="20"/>
        </w:rPr>
        <w:t xml:space="preserve">Florian </w:t>
      </w:r>
      <w:proofErr w:type="spellStart"/>
      <w:r w:rsidRPr="005675C6">
        <w:rPr>
          <w:rFonts w:ascii="Arial Black" w:hAnsi="Arial Black"/>
          <w:color w:val="262626" w:themeColor="text1" w:themeTint="D9"/>
          <w:sz w:val="20"/>
          <w:szCs w:val="20"/>
        </w:rPr>
        <w:t>Maruejol</w:t>
      </w:r>
      <w:proofErr w:type="spellEnd"/>
      <w:r w:rsidR="005675C6" w:rsidRPr="005675C6">
        <w:rPr>
          <w:rFonts w:ascii="Arial Black" w:hAnsi="Arial Black"/>
          <w:color w:val="262626" w:themeColor="text1" w:themeTint="D9"/>
          <w:sz w:val="20"/>
          <w:szCs w:val="20"/>
        </w:rPr>
        <w:tab/>
      </w:r>
      <w:r w:rsidR="005675C6" w:rsidRPr="005675C6">
        <w:rPr>
          <w:rFonts w:ascii="Arial Black" w:hAnsi="Arial Black"/>
          <w:color w:val="262626" w:themeColor="text1" w:themeTint="D9"/>
          <w:sz w:val="20"/>
          <w:szCs w:val="20"/>
        </w:rPr>
        <w:tab/>
      </w:r>
      <w:r w:rsidR="005675C6" w:rsidRPr="005675C6">
        <w:rPr>
          <w:rFonts w:ascii="Arial Black" w:hAnsi="Arial Black"/>
          <w:color w:val="262626" w:themeColor="text1" w:themeTint="D9"/>
          <w:sz w:val="20"/>
          <w:szCs w:val="20"/>
        </w:rPr>
        <w:tab/>
      </w:r>
      <w:r w:rsidR="005675C6" w:rsidRPr="005675C6">
        <w:rPr>
          <w:rFonts w:ascii="Arial Black" w:hAnsi="Arial Black"/>
          <w:color w:val="262626" w:themeColor="text1" w:themeTint="D9"/>
          <w:sz w:val="20"/>
          <w:szCs w:val="20"/>
        </w:rPr>
        <w:tab/>
      </w:r>
      <w:r w:rsidR="005675C6" w:rsidRPr="005675C6">
        <w:rPr>
          <w:rFonts w:ascii="Arial Black" w:hAnsi="Arial Black"/>
          <w:color w:val="262626" w:themeColor="text1" w:themeTint="D9"/>
          <w:sz w:val="20"/>
          <w:szCs w:val="20"/>
        </w:rPr>
        <w:tab/>
      </w:r>
      <w:r w:rsidR="005675C6" w:rsidRPr="005675C6">
        <w:rPr>
          <w:rFonts w:ascii="Arial Black" w:hAnsi="Arial Black"/>
          <w:color w:val="262626" w:themeColor="text1" w:themeTint="D9"/>
          <w:sz w:val="20"/>
          <w:szCs w:val="20"/>
        </w:rPr>
        <w:tab/>
      </w:r>
      <w:r w:rsidRPr="005675C6">
        <w:rPr>
          <w:rFonts w:ascii="Arial Black" w:hAnsi="Arial Black"/>
          <w:color w:val="262626" w:themeColor="text1" w:themeTint="D9"/>
          <w:sz w:val="20"/>
          <w:szCs w:val="20"/>
        </w:rPr>
        <w:t xml:space="preserve">Thibaut </w:t>
      </w:r>
      <w:proofErr w:type="spellStart"/>
      <w:r w:rsidRPr="005675C6">
        <w:rPr>
          <w:rFonts w:ascii="Arial Black" w:hAnsi="Arial Black"/>
          <w:color w:val="262626" w:themeColor="text1" w:themeTint="D9"/>
          <w:sz w:val="20"/>
          <w:szCs w:val="20"/>
        </w:rPr>
        <w:t>Moiroud</w:t>
      </w:r>
      <w:proofErr w:type="spellEnd"/>
    </w:p>
    <w:p w:rsidR="00DA7E1E" w:rsidRPr="005675C6" w:rsidRDefault="00DA7E1E" w:rsidP="009B3477">
      <w:pPr>
        <w:pStyle w:val="Sansinterligne"/>
        <w:rPr>
          <w:rFonts w:ascii="Arial Black" w:hAnsi="Arial Black"/>
          <w:color w:val="262626" w:themeColor="text1" w:themeTint="D9"/>
          <w:sz w:val="20"/>
          <w:szCs w:val="20"/>
        </w:rPr>
      </w:pPr>
      <w:r w:rsidRPr="005675C6">
        <w:rPr>
          <w:rFonts w:ascii="Arial Black" w:hAnsi="Arial Black"/>
          <w:color w:val="262626" w:themeColor="text1" w:themeTint="D9"/>
          <w:sz w:val="20"/>
          <w:szCs w:val="20"/>
        </w:rPr>
        <w:t>Maxime Silvestre</w:t>
      </w:r>
      <w:r w:rsidR="005675C6" w:rsidRPr="005675C6">
        <w:rPr>
          <w:rFonts w:ascii="Arial Black" w:hAnsi="Arial Black"/>
          <w:color w:val="262626" w:themeColor="text1" w:themeTint="D9"/>
          <w:sz w:val="20"/>
          <w:szCs w:val="20"/>
        </w:rPr>
        <w:tab/>
      </w:r>
      <w:r w:rsidR="005675C6" w:rsidRPr="005675C6">
        <w:rPr>
          <w:rFonts w:ascii="Arial Black" w:hAnsi="Arial Black"/>
          <w:color w:val="262626" w:themeColor="text1" w:themeTint="D9"/>
          <w:sz w:val="20"/>
          <w:szCs w:val="20"/>
        </w:rPr>
        <w:tab/>
      </w:r>
      <w:r w:rsidR="005675C6" w:rsidRPr="005675C6">
        <w:rPr>
          <w:rFonts w:ascii="Arial Black" w:hAnsi="Arial Black"/>
          <w:color w:val="262626" w:themeColor="text1" w:themeTint="D9"/>
          <w:sz w:val="20"/>
          <w:szCs w:val="20"/>
        </w:rPr>
        <w:tab/>
      </w:r>
      <w:r w:rsidR="005675C6" w:rsidRPr="005675C6">
        <w:rPr>
          <w:rFonts w:ascii="Arial Black" w:hAnsi="Arial Black"/>
          <w:color w:val="262626" w:themeColor="text1" w:themeTint="D9"/>
          <w:sz w:val="20"/>
          <w:szCs w:val="20"/>
        </w:rPr>
        <w:tab/>
      </w:r>
      <w:r w:rsidR="005675C6" w:rsidRPr="005675C6">
        <w:rPr>
          <w:rFonts w:ascii="Arial Black" w:hAnsi="Arial Black"/>
          <w:color w:val="262626" w:themeColor="text1" w:themeTint="D9"/>
          <w:sz w:val="20"/>
          <w:szCs w:val="20"/>
        </w:rPr>
        <w:tab/>
      </w:r>
      <w:r w:rsidR="005675C6" w:rsidRPr="005675C6">
        <w:rPr>
          <w:rFonts w:ascii="Arial Black" w:hAnsi="Arial Black"/>
          <w:color w:val="262626" w:themeColor="text1" w:themeTint="D9"/>
          <w:sz w:val="20"/>
          <w:szCs w:val="20"/>
        </w:rPr>
        <w:tab/>
      </w:r>
      <w:r w:rsidRPr="005675C6">
        <w:rPr>
          <w:rFonts w:ascii="Arial Black" w:hAnsi="Arial Black"/>
          <w:color w:val="262626" w:themeColor="text1" w:themeTint="D9"/>
          <w:sz w:val="20"/>
          <w:szCs w:val="20"/>
        </w:rPr>
        <w:t xml:space="preserve">Baptiste </w:t>
      </w:r>
      <w:proofErr w:type="spellStart"/>
      <w:r w:rsidRPr="005675C6">
        <w:rPr>
          <w:rFonts w:ascii="Arial Black" w:hAnsi="Arial Black"/>
          <w:color w:val="262626" w:themeColor="text1" w:themeTint="D9"/>
          <w:sz w:val="20"/>
          <w:szCs w:val="20"/>
        </w:rPr>
        <w:t>Thevenet</w:t>
      </w:r>
      <w:proofErr w:type="spellEnd"/>
    </w:p>
    <w:p w:rsidR="00E53E9A" w:rsidRDefault="002C138C" w:rsidP="002C138C">
      <w:pPr>
        <w:pStyle w:val="Titre1"/>
      </w:pPr>
      <w:r>
        <w:t>Présentation</w:t>
      </w:r>
      <w:r w:rsidR="005675C6">
        <w:t> </w:t>
      </w:r>
    </w:p>
    <w:p w:rsidR="005675C6" w:rsidRPr="005675C6" w:rsidRDefault="005675C6" w:rsidP="005675C6"/>
    <w:p w:rsidR="00E53E9A" w:rsidRDefault="00DA7E1E" w:rsidP="009B3477">
      <w:r>
        <w:t xml:space="preserve">Le projet devait répondre à plusieurs attentes </w:t>
      </w:r>
      <w:r w:rsidR="00E53E9A">
        <w:t>auxquel</w:t>
      </w:r>
      <w:r w:rsidR="00F1783B">
        <w:t>le</w:t>
      </w:r>
      <w:r w:rsidR="00E53E9A">
        <w:t>s nos premières idées ne correspondaient pas pour la simple raison qu’elle</w:t>
      </w:r>
      <w:r w:rsidR="00CF30A8">
        <w:t>s</w:t>
      </w:r>
      <w:r w:rsidR="00E53E9A">
        <w:t xml:space="preserve"> reposai</w:t>
      </w:r>
      <w:r w:rsidR="00CF30A8">
        <w:t>en</w:t>
      </w:r>
      <w:r w:rsidR="00E53E9A">
        <w:t xml:space="preserve">t plus sur de la base de données. L’idée d’un jeu nous est donc venu naturellement pour plusieurs raisons : un jeu permet de facilement manipuler des objets et en comporte un grand nombre, cependant nous sommes limités par nos connaissances et nous ne pouvons </w:t>
      </w:r>
      <w:r w:rsidR="00EB538D">
        <w:t>coder un jeu qui est asynchrone (plusieurs évènements en même temps)</w:t>
      </w:r>
      <w:r w:rsidR="00E53E9A">
        <w:t>. Notre choix s’est donc restreint s</w:t>
      </w:r>
      <w:r w:rsidR="005675C6">
        <w:t>ur un jeu de type tour par tour orienté « jeu de rôle ».</w:t>
      </w:r>
    </w:p>
    <w:p w:rsidR="00E53E9A" w:rsidRDefault="00E53E9A" w:rsidP="00DA7E1E">
      <w:pPr>
        <w:spacing w:line="192" w:lineRule="auto"/>
      </w:pPr>
    </w:p>
    <w:p w:rsidR="00E53E9A" w:rsidRDefault="00E53E9A" w:rsidP="00E53E9A">
      <w:pPr>
        <w:pStyle w:val="Titre1"/>
      </w:pPr>
      <w:r>
        <w:t>Principe du jeu</w:t>
      </w:r>
    </w:p>
    <w:p w:rsidR="00D307CA" w:rsidRPr="00D307CA" w:rsidRDefault="00D307CA" w:rsidP="00D307CA"/>
    <w:p w:rsidR="002D0BF6" w:rsidRDefault="009D209C" w:rsidP="002D0BF6">
      <w:r>
        <w:t>Le jeu p</w:t>
      </w:r>
      <w:r w:rsidR="00F1783B">
        <w:t>r</w:t>
      </w:r>
      <w:r>
        <w:t>end la forme d’escarmouche</w:t>
      </w:r>
      <w:r w:rsidR="00CF30A8">
        <w:t>s</w:t>
      </w:r>
      <w:r>
        <w:t>. Chacune d’elle</w:t>
      </w:r>
      <w:r w:rsidR="00F1783B">
        <w:t>s s</w:t>
      </w:r>
      <w:r w:rsidR="002D0BF6">
        <w:t>e déroule</w:t>
      </w:r>
      <w:r w:rsidR="00F1783B">
        <w:t>nt</w:t>
      </w:r>
      <w:r w:rsidR="00E4633C">
        <w:t xml:space="preserve"> sur un plateau divisé en une multitude de case</w:t>
      </w:r>
      <w:r w:rsidR="00CF30A8">
        <w:t>s où sont opposées deux équipes (</w:t>
      </w:r>
      <w:r w:rsidR="002C138C">
        <w:t>les deux contrôlé</w:t>
      </w:r>
      <w:r w:rsidR="00F1783B">
        <w:t>e</w:t>
      </w:r>
      <w:r w:rsidR="002C138C">
        <w:t>s par deux joueurs différents</w:t>
      </w:r>
      <w:r w:rsidR="00CF30A8">
        <w:t>)</w:t>
      </w:r>
      <w:r w:rsidR="002D0BF6">
        <w:t xml:space="preserve">. Chaque équipe est composée de plusieurs personnages pouvant être manipulés par le joueur un par un. Les </w:t>
      </w:r>
      <w:r w:rsidR="009B3477">
        <w:t>personnages</w:t>
      </w:r>
      <w:r w:rsidR="002D0BF6">
        <w:t xml:space="preserve"> dis</w:t>
      </w:r>
      <w:r w:rsidR="009B3477">
        <w:t>posent donc de point</w:t>
      </w:r>
      <w:r w:rsidR="00CF30A8">
        <w:t>s</w:t>
      </w:r>
      <w:r w:rsidR="009B3477">
        <w:t xml:space="preserve"> de vie et de caractéristiques propres et ils seront éliminés lorsque leurs </w:t>
      </w:r>
      <w:r w:rsidR="00CF30A8">
        <w:t>points</w:t>
      </w:r>
      <w:r w:rsidR="009B3477">
        <w:t xml:space="preserve"> de vies atteignent 0.</w:t>
      </w:r>
      <w:r w:rsidR="002D0BF6">
        <w:t xml:space="preserve"> </w:t>
      </w:r>
      <w:r w:rsidR="009B3477">
        <w:t>L’objectif</w:t>
      </w:r>
      <w:r w:rsidR="002D0BF6">
        <w:t xml:space="preserve"> est donc d’éliminer </w:t>
      </w:r>
      <w:r w:rsidR="009B3477">
        <w:t xml:space="preserve">tous les personnages de </w:t>
      </w:r>
      <w:r w:rsidR="002D0BF6">
        <w:t>l’équipe adverse.</w:t>
      </w:r>
    </w:p>
    <w:p w:rsidR="009D209C" w:rsidRDefault="00EE11EF" w:rsidP="00EE11EF">
      <w:pPr>
        <w:pStyle w:val="Titre1"/>
      </w:pPr>
      <w:r>
        <w:t>Déroulement d’une partie</w:t>
      </w:r>
    </w:p>
    <w:p w:rsidR="00D307CA" w:rsidRPr="00D307CA" w:rsidRDefault="00D307CA" w:rsidP="00D307CA"/>
    <w:p w:rsidR="00A96402" w:rsidRDefault="00EE11EF" w:rsidP="00D307CA">
      <w:r>
        <w:t>Lors du commencement d’une partie</w:t>
      </w:r>
      <w:r w:rsidR="00A96402">
        <w:t>, le joueur</w:t>
      </w:r>
      <w:r w:rsidR="00CF30A8">
        <w:t>1</w:t>
      </w:r>
      <w:r w:rsidR="00A96402">
        <w:t xml:space="preserve"> choisit quatre héros qu’il commandera parmi tous ceux qui lui sont </w:t>
      </w:r>
      <w:r w:rsidR="00CF30A8">
        <w:t>disponibles, ainsi que le joueur2</w:t>
      </w:r>
      <w:r w:rsidR="00A96402">
        <w:t xml:space="preserve">. </w:t>
      </w:r>
      <w:r w:rsidR="00AD1D36">
        <w:t>Une fois cela fait, les unités précédemment sélectionnées sont placées aléatoirement sur les deux première</w:t>
      </w:r>
      <w:r w:rsidR="00840077">
        <w:t>s</w:t>
      </w:r>
      <w:r w:rsidR="00AD1D36">
        <w:t xml:space="preserve"> lignes du plateau, et ainsi le match peut débuter.</w:t>
      </w:r>
      <w:r w:rsidR="00840077">
        <w:t xml:space="preserve"> </w:t>
      </w:r>
    </w:p>
    <w:p w:rsidR="00EF140F" w:rsidRDefault="00E5300B" w:rsidP="00D307CA">
      <w:r>
        <w:t>Le premier tour est donné au joueur</w:t>
      </w:r>
      <w:r w:rsidR="00CF30A8">
        <w:t>1</w:t>
      </w:r>
      <w:r>
        <w:t>, durant ce tour le joueur</w:t>
      </w:r>
      <w:r w:rsidR="00CF30A8">
        <w:t>1</w:t>
      </w:r>
      <w:r>
        <w:t xml:space="preserve"> manipulera uniquement un personnage</w:t>
      </w:r>
      <w:r w:rsidR="00BA5E9A">
        <w:t xml:space="preserve"> qu’il choisit. Il peut le</w:t>
      </w:r>
      <w:r>
        <w:t xml:space="preserve"> déplacer seulement d’un nombre x de cases spécifique à chaque personnage. Ensuite</w:t>
      </w:r>
      <w:r w:rsidR="00CF30A8">
        <w:t>,</w:t>
      </w:r>
      <w:r>
        <w:t xml:space="preserve"> il p</w:t>
      </w:r>
      <w:r w:rsidR="00BA5E9A">
        <w:t>eut</w:t>
      </w:r>
      <w:r>
        <w:t xml:space="preserve"> s’il le souhaite ou non</w:t>
      </w:r>
      <w:r w:rsidR="00CF30A8">
        <w:t>,</w:t>
      </w:r>
      <w:r>
        <w:t xml:space="preserve"> effectuer une action qui sera concrètement soit une attaque, soit l’utilisation d’un objet pour récupérer de la vie ou augmenter une statistique</w:t>
      </w:r>
      <w:r w:rsidR="00BA5E9A">
        <w:t xml:space="preserve"> ou encore passer son tour. C’est alors au tour de l’adversaire de jouer,</w:t>
      </w:r>
      <w:r w:rsidR="004F074A">
        <w:t xml:space="preserve"> le tour est</w:t>
      </w:r>
      <w:r w:rsidR="00BA5E9A">
        <w:t xml:space="preserve"> identique</w:t>
      </w:r>
      <w:r w:rsidR="004F074A">
        <w:t>,</w:t>
      </w:r>
      <w:r w:rsidR="00BA5E9A">
        <w:t xml:space="preserve"> composé d’un déplacement puis d’une action ou non de son personnage.</w:t>
      </w:r>
    </w:p>
    <w:p w:rsidR="00474D98" w:rsidRDefault="00EF140F" w:rsidP="00474D98">
      <w:r>
        <w:lastRenderedPageBreak/>
        <w:t>Une partie se décompose en une alternance de tour entre deux équipes</w:t>
      </w:r>
      <w:r w:rsidR="00CF30A8">
        <w:t>, qui se termine lorsque l’un des deux joueurs ne possède plus de personnages en vie.</w:t>
      </w:r>
    </w:p>
    <w:p w:rsidR="002C138C" w:rsidRDefault="002C138C" w:rsidP="00474D98">
      <w:r>
        <w:t>Au point de vue de la conception</w:t>
      </w:r>
      <w:r w:rsidR="00CF30A8">
        <w:t>,</w:t>
      </w:r>
      <w:r>
        <w:t xml:space="preserve"> la caméra serait fixe et au-dessus du jeu minimisant ainsi les graphismes à fournir. De plus le plateau peut contenir des obstacles ou trous qui empêchent le déplacement des </w:t>
      </w:r>
      <w:r w:rsidR="00CF30A8">
        <w:t>personnages sur c</w:t>
      </w:r>
      <w:r>
        <w:t>es cases. Voici un schéma résumant ce que nous voudrions obtenir au final.</w:t>
      </w:r>
    </w:p>
    <w:p w:rsidR="00474D98" w:rsidRDefault="00474D98" w:rsidP="00474D98"/>
    <w:p w:rsidR="002C138C" w:rsidRDefault="002C138C" w:rsidP="002C138C">
      <w:pPr>
        <w:jc w:val="center"/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fr-FR"/>
        </w:rPr>
        <w:drawing>
          <wp:inline distT="0" distB="0" distL="0" distR="0" wp14:anchorId="202C7165" wp14:editId="640705C8">
            <wp:extent cx="2948025" cy="3552339"/>
            <wp:effectExtent l="0" t="0" r="5080" b="0"/>
            <wp:docPr id="1" name="Image 1" descr="C:\Users\Flo\Pictures\2014-02-17 jeu\jeu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\Pictures\2014-02-17 jeu\jeu 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3" t="30009" r="19057" b="11910"/>
                    <a:stretch/>
                  </pic:blipFill>
                  <pic:spPr bwMode="auto">
                    <a:xfrm>
                      <a:off x="0" y="0"/>
                      <a:ext cx="2949815" cy="35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D98" w:rsidRDefault="00474D98" w:rsidP="00474D98"/>
    <w:p w:rsidR="002C138C" w:rsidRPr="00474D98" w:rsidRDefault="002C138C" w:rsidP="00474D98">
      <w:r>
        <w:t xml:space="preserve">C’est un jeu assez simple d’utilisation qui correspond finalement bien </w:t>
      </w:r>
      <w:r w:rsidR="00CF30A8">
        <w:t>aux</w:t>
      </w:r>
      <w:r>
        <w:t xml:space="preserve"> critères demandés par le projet tant sur la POO que la COO.</w:t>
      </w:r>
      <w:r w:rsidR="005675C6">
        <w:t xml:space="preserve"> Certains points sont néanmoins incertains comme le placement </w:t>
      </w:r>
      <w:r w:rsidR="00CF30A8">
        <w:t>des personnages au début d’une partie,</w:t>
      </w:r>
      <w:bookmarkStart w:id="0" w:name="_GoBack"/>
      <w:bookmarkEnd w:id="0"/>
      <w:r w:rsidR="005675C6">
        <w:t xml:space="preserve"> mais cela n’affecte en rien les objets qui </w:t>
      </w:r>
      <w:r w:rsidR="00CF30A8">
        <w:t>seront</w:t>
      </w:r>
      <w:r w:rsidR="005675C6">
        <w:t xml:space="preserve"> crées.</w:t>
      </w:r>
    </w:p>
    <w:sectPr w:rsidR="002C138C" w:rsidRPr="00474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1E"/>
    <w:rsid w:val="002C138C"/>
    <w:rsid w:val="002D0BF6"/>
    <w:rsid w:val="00395185"/>
    <w:rsid w:val="00454E5D"/>
    <w:rsid w:val="00474D98"/>
    <w:rsid w:val="004F074A"/>
    <w:rsid w:val="00500929"/>
    <w:rsid w:val="005675C6"/>
    <w:rsid w:val="00840077"/>
    <w:rsid w:val="008D44A1"/>
    <w:rsid w:val="009B3477"/>
    <w:rsid w:val="009D209C"/>
    <w:rsid w:val="009F4F53"/>
    <w:rsid w:val="00A96402"/>
    <w:rsid w:val="00AD1D36"/>
    <w:rsid w:val="00BA5E9A"/>
    <w:rsid w:val="00CF30A8"/>
    <w:rsid w:val="00D06800"/>
    <w:rsid w:val="00D307CA"/>
    <w:rsid w:val="00DA7E1E"/>
    <w:rsid w:val="00E4633C"/>
    <w:rsid w:val="00E5300B"/>
    <w:rsid w:val="00E53E9A"/>
    <w:rsid w:val="00EB538D"/>
    <w:rsid w:val="00EE11EF"/>
    <w:rsid w:val="00EF140F"/>
    <w:rsid w:val="00F1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3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7E1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7E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7E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53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9B347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95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18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3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7E1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7E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7E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53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9B347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95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1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29BE4F31</Template>
  <TotalTime>188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Maruejol</dc:creator>
  <cp:lastModifiedBy>Florian Maruejol</cp:lastModifiedBy>
  <cp:revision>15</cp:revision>
  <cp:lastPrinted>2014-02-18T11:31:00Z</cp:lastPrinted>
  <dcterms:created xsi:type="dcterms:W3CDTF">2014-02-17T18:05:00Z</dcterms:created>
  <dcterms:modified xsi:type="dcterms:W3CDTF">2014-02-18T11:31:00Z</dcterms:modified>
</cp:coreProperties>
</file>