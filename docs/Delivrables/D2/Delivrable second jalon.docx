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59E" w:rsidRDefault="0098659E"/>
    <w:sdt>
      <w:sdtPr>
        <w:id w:val="-140347531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:rsidR="00BC3B0E" w:rsidRDefault="00BC3B0E"/>
        <w:p w:rsidR="009C341D" w:rsidRDefault="0048673C" w:rsidP="009C341D">
          <w:pPr>
            <w:spacing w:before="120"/>
            <w:rPr>
              <w:b/>
              <w:bCs/>
              <w:caps/>
            </w:rPr>
          </w:pP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219561CC" wp14:editId="7AD58940">
                    <wp:simplePos x="0" y="0"/>
                    <wp:positionH relativeFrom="page">
                      <wp:posOffset>3726611</wp:posOffset>
                    </wp:positionH>
                    <wp:positionV relativeFrom="margin">
                      <wp:align>center</wp:align>
                    </wp:positionV>
                    <wp:extent cx="3657600" cy="530352"/>
                    <wp:effectExtent l="0" t="0" r="0" b="8890"/>
                    <wp:wrapNone/>
                    <wp:docPr id="2" name="Zone de text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5303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noProof/>
                                    <w:color w:val="0070C0"/>
                                    <w:lang w:val="fr-FR"/>
                                  </w:rPr>
                                  <w:alias w:val="Titre"/>
                                  <w:tag w:val=""/>
                                  <w:id w:val="97179355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73B9A" w:rsidRPr="006436E6" w:rsidRDefault="00B93ED5" w:rsidP="005C0CAB">
                                    <w:pPr>
                                      <w:pStyle w:val="Titre"/>
                                      <w:ind w:right="220"/>
                                      <w:rPr>
                                        <w:noProof/>
                                        <w:color w:val="0070C0"/>
                                        <w:lang w:val="fr-FR"/>
                                      </w:rPr>
                                    </w:pPr>
                                    <w:r w:rsidRPr="006436E6">
                                      <w:rPr>
                                        <w:noProof/>
                                        <w:color w:val="0070C0"/>
                                        <w:lang w:val="fr-FR"/>
                                      </w:rPr>
                                      <w:t>Delivrable jalon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4572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9561C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" o:spid="_x0000_s1026" type="#_x0000_t202" style="position:absolute;margin-left:293.45pt;margin-top:0;width:4in;height:41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" filled="f" stroked="f" strokeweight=".5pt">
                    <v:textbox style="mso-fit-shape-to-text:t" inset="0,0,36pt,0">
                      <w:txbxContent>
                        <w:sdt>
                          <w:sdtPr>
                            <w:rPr>
                              <w:noProof/>
                              <w:color w:val="0070C0"/>
                              <w:lang w:val="fr-FR"/>
                            </w:rPr>
                            <w:alias w:val="Titre"/>
                            <w:tag w:val=""/>
                            <w:id w:val="97179355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73B9A" w:rsidRPr="006436E6" w:rsidRDefault="00B93ED5" w:rsidP="005C0CAB">
                              <w:pPr>
                                <w:pStyle w:val="Titre"/>
                                <w:ind w:right="220"/>
                                <w:rPr>
                                  <w:noProof/>
                                  <w:color w:val="0070C0"/>
                                  <w:lang w:val="fr-FR"/>
                                </w:rPr>
                              </w:pPr>
                              <w:r w:rsidRPr="006436E6">
                                <w:rPr>
                                  <w:noProof/>
                                  <w:color w:val="0070C0"/>
                                  <w:lang w:val="fr-FR"/>
                                </w:rPr>
                                <w:t>Delivrable jalon 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BB2198">
            <w:rPr>
              <w:b/>
              <w:bCs/>
              <w:caps/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6CFF5AA7" wp14:editId="1B45A2FE">
                    <wp:simplePos x="0" y="0"/>
                    <wp:positionH relativeFrom="column">
                      <wp:posOffset>3422039</wp:posOffset>
                    </wp:positionH>
                    <wp:positionV relativeFrom="paragraph">
                      <wp:posOffset>6823384</wp:posOffset>
                    </wp:positionV>
                    <wp:extent cx="3657600" cy="1741171"/>
                    <wp:effectExtent l="0" t="0" r="0" b="0"/>
                    <wp:wrapNone/>
                    <wp:docPr id="11" name="Zone de text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7411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3B9A" w:rsidRPr="006C4E83" w:rsidRDefault="003D25FA" w:rsidP="00073B9A">
                                <w:pPr>
                                  <w:pStyle w:val="Coordonnes"/>
                                  <w:rPr>
                                    <w:noProof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Nom"/>
                                    <w:tag w:val=""/>
                                    <w:id w:val="113946663"/>
                                    <w:placeholder>
                                      <w:docPart w:val="857DC7B36EEC490CA26277591420045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C341D">
                                      <w:rPr>
                                        <w:noProof/>
                                        <w:lang w:val="fr-FR"/>
                                      </w:rPr>
                                      <w:t>Florian Maruejol - Thibaut Moiroud - Maxime Silvestre - Baptiste Thevenet -(Samuel Rabrioux)</w:t>
                                    </w:r>
                                  </w:sdtContent>
                                </w:sdt>
                                <w:r w:rsidR="00073B9A" w:rsidRPr="006C4E83">
                                  <w:rPr>
                                    <w:noProof/>
                                    <w:lang w:val="fr-FR"/>
                                  </w:rPr>
                                  <w:br/>
                                </w: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Titre du cours"/>
                                    <w:tag w:val=""/>
                                    <w:id w:val="611557896"/>
                                    <w:placeholder>
                                      <w:docPart w:val="0FE82BC0322E43DD817C2AC9DE0AB4F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C341D">
                                      <w:rPr>
                                        <w:noProof/>
                                        <w:lang w:val="fr-FR"/>
                                      </w:rPr>
                                      <w:t>Projet S2</w:t>
                                    </w:r>
                                  </w:sdtContent>
                                </w:sdt>
                                <w:r w:rsidR="00073B9A" w:rsidRPr="006C4E83">
                                  <w:rPr>
                                    <w:noProof/>
                                    <w:lang w:val="fr-FR"/>
                                  </w:rPr>
                                  <w:br/>
                                </w: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Nom de l’enseignant"/>
                                    <w:tag w:val=""/>
                                    <w:id w:val="1658952880"/>
                                    <w:placeholder>
                                      <w:docPart w:val="950507C1AC714C1E97A2AC026550E466"/>
                                    </w:placeholder>
    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C341D">
                                      <w:rPr>
                                        <w:noProof/>
                                        <w:lang w:val="fr-FR"/>
                                      </w:rPr>
                                      <w:t>Sébastien Jean – Michel Occello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CFF5AA7" id="Zone de texte 11" o:spid="_x0000_s1027" type="#_x0000_t202" style="position:absolute;margin-left:269.45pt;margin-top:537.25pt;width:4in;height:137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" filled="f" stroked="f" strokeweight=".5pt">
                    <v:textbox style="mso-fit-shape-to-text:t" inset="0,0,36pt,36pt">
                      <w:txbxContent>
                        <w:p w:rsidR="00073B9A" w:rsidRPr="006C4E83" w:rsidRDefault="003D25FA" w:rsidP="00073B9A">
                          <w:pPr>
                            <w:pStyle w:val="Coordonnes"/>
                            <w:rPr>
                              <w:noProof/>
                              <w:lang w:val="fr-FR"/>
                            </w:rPr>
                          </w:pPr>
                          <w:sdt>
                            <w:sdtPr>
                              <w:rPr>
                                <w:noProof/>
                                <w:lang w:val="fr-FR"/>
                              </w:rPr>
                              <w:alias w:val="Nom"/>
                              <w:tag w:val=""/>
                              <w:id w:val="113946663"/>
                              <w:placeholder>
                                <w:docPart w:val="857DC7B36EEC490CA26277591420045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C341D">
                                <w:rPr>
                                  <w:noProof/>
                                  <w:lang w:val="fr-FR"/>
                                </w:rPr>
                                <w:t>Florian Maruejol - Thibaut Moiroud - Maxime Silvestre - Baptiste Thevenet -(Samuel Rabrioux)</w:t>
                              </w:r>
                            </w:sdtContent>
                          </w:sdt>
                          <w:r w:rsidR="00073B9A" w:rsidRPr="006C4E83">
                            <w:rPr>
                              <w:noProof/>
                              <w:lang w:val="fr-FR"/>
                            </w:rPr>
                            <w:br/>
                          </w:r>
                          <w:sdt>
                            <w:sdtPr>
                              <w:rPr>
                                <w:noProof/>
                                <w:lang w:val="fr-FR"/>
                              </w:rPr>
                              <w:alias w:val="Titre du cours"/>
                              <w:tag w:val=""/>
                              <w:id w:val="611557896"/>
                              <w:placeholder>
                                <w:docPart w:val="0FE82BC0322E43DD817C2AC9DE0AB4F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9C341D">
                                <w:rPr>
                                  <w:noProof/>
                                  <w:lang w:val="fr-FR"/>
                                </w:rPr>
                                <w:t>Projet S2</w:t>
                              </w:r>
                            </w:sdtContent>
                          </w:sdt>
                          <w:r w:rsidR="00073B9A" w:rsidRPr="006C4E83">
                            <w:rPr>
                              <w:noProof/>
                              <w:lang w:val="fr-FR"/>
                            </w:rPr>
                            <w:br/>
                          </w:r>
                          <w:sdt>
                            <w:sdtPr>
                              <w:rPr>
                                <w:noProof/>
                                <w:lang w:val="fr-FR"/>
                              </w:rPr>
                              <w:alias w:val="Nom de l’enseignant"/>
                              <w:tag w:val=""/>
                              <w:id w:val="1658952880"/>
                              <w:placeholder>
                                <w:docPart w:val="950507C1AC714C1E97A2AC026550E466"/>
                              </w:placeholder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r w:rsidR="009C341D">
                                <w:rPr>
                                  <w:noProof/>
                                  <w:lang w:val="fr-FR"/>
                                </w:rPr>
                                <w:t>Sébastien Jean – Michel Occello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 w:rsidR="00EB7607">
            <w:rPr>
              <w:b/>
              <w:bCs/>
              <w:caps/>
            </w:rPr>
            <w:br w:type="page"/>
          </w:r>
        </w:p>
      </w:sdtContent>
    </w:sdt>
    <w:p w:rsidR="002A5C78" w:rsidRDefault="009C341D" w:rsidP="002A5C78">
      <w:pPr>
        <w:pStyle w:val="Titi"/>
      </w:pPr>
      <w:r w:rsidRPr="0014530E">
        <w:lastRenderedPageBreak/>
        <w:drawing>
          <wp:anchor distT="0" distB="0" distL="114300" distR="114300" simplePos="0" relativeHeight="251674624" behindDoc="0" locked="0" layoutInCell="1" allowOverlap="1" wp14:anchorId="598ABA85" wp14:editId="3A226EC3">
            <wp:simplePos x="0" y="0"/>
            <wp:positionH relativeFrom="margin">
              <wp:posOffset>-1040447</wp:posOffset>
            </wp:positionH>
            <wp:positionV relativeFrom="margin">
              <wp:posOffset>1180782</wp:posOffset>
            </wp:positionV>
            <wp:extent cx="8049600" cy="6537600"/>
            <wp:effectExtent l="0" t="6033" r="2858" b="2857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me de clas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49600" cy="653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530E">
        <w:t>Di</w:t>
      </w:r>
      <w:r w:rsidR="0014530E" w:rsidRPr="0014530E">
        <w:t>agramme</w:t>
      </w:r>
      <w:r w:rsidR="0014530E">
        <w:t xml:space="preserve"> de classe</w:t>
      </w:r>
    </w:p>
    <w:p w:rsidR="00FF39BC" w:rsidRDefault="00FF39BC" w:rsidP="00FF39BC">
      <w:pPr>
        <w:pStyle w:val="Titi"/>
        <w:jc w:val="center"/>
      </w:pPr>
      <w:r w:rsidRPr="002A5C78">
        <w:br w:type="page"/>
      </w:r>
      <w:r w:rsidRPr="00091685">
        <w:lastRenderedPageBreak/>
        <w:t>Cas d’utilisation</w:t>
      </w:r>
    </w:p>
    <w:p w:rsidR="00FF39BC" w:rsidRDefault="00FF39BC" w:rsidP="00FF39BC"/>
    <w:p w:rsidR="00FF39BC" w:rsidRPr="007113CF" w:rsidRDefault="00FF39BC" w:rsidP="007113CF">
      <w:pPr>
        <w:pStyle w:val="Titi"/>
      </w:pPr>
      <w:r w:rsidRPr="007113CF">
        <w:rPr>
          <w:rStyle w:val="TitiCar"/>
          <w:b/>
        </w:rPr>
        <w:t>Lancer partie</w:t>
      </w:r>
      <w:r w:rsidRPr="007113CF">
        <w:t> :</w:t>
      </w:r>
    </w:p>
    <w:p w:rsidR="00FF39BC" w:rsidRPr="00CC04D2" w:rsidRDefault="00FF39BC" w:rsidP="00FF39BC">
      <w:pPr>
        <w:rPr>
          <w:rFonts w:ascii="Calibri" w:hAnsi="Calibri"/>
        </w:rPr>
      </w:pPr>
    </w:p>
    <w:p w:rsidR="00FF39BC" w:rsidRPr="00CC04D2" w:rsidRDefault="00FF39BC" w:rsidP="00FF39BC">
      <w:pPr>
        <w:pStyle w:val="Paragraphedeliste"/>
        <w:numPr>
          <w:ilvl w:val="0"/>
          <w:numId w:val="4"/>
        </w:numPr>
        <w:rPr>
          <w:rFonts w:ascii="Calibri" w:hAnsi="Calibri"/>
        </w:rPr>
      </w:pPr>
      <w:r w:rsidRPr="00CC04D2">
        <w:rPr>
          <w:rFonts w:ascii="Calibri" w:hAnsi="Calibri"/>
        </w:rPr>
        <w:t>Début : Le joueur choisit sa partie, la carte et les personnages.</w:t>
      </w:r>
    </w:p>
    <w:p w:rsidR="00FF39BC" w:rsidRPr="00CC04D2" w:rsidRDefault="00FF39BC" w:rsidP="00FF39BC">
      <w:pPr>
        <w:pStyle w:val="Paragraphedeliste"/>
        <w:numPr>
          <w:ilvl w:val="0"/>
          <w:numId w:val="4"/>
        </w:numPr>
        <w:rPr>
          <w:rFonts w:ascii="Calibri" w:hAnsi="Calibri"/>
        </w:rPr>
      </w:pPr>
      <w:r w:rsidRPr="00CC04D2">
        <w:rPr>
          <w:rFonts w:ascii="Calibri" w:hAnsi="Calibri"/>
        </w:rPr>
        <w:t>Fin : la partie est paramétrée.</w:t>
      </w:r>
    </w:p>
    <w:p w:rsidR="00FF39BC" w:rsidRPr="00CC04D2" w:rsidRDefault="00FF39BC" w:rsidP="00FF39BC">
      <w:pPr>
        <w:pStyle w:val="Paragraphedeliste"/>
        <w:numPr>
          <w:ilvl w:val="0"/>
          <w:numId w:val="4"/>
        </w:numPr>
        <w:rPr>
          <w:rFonts w:ascii="Calibri" w:hAnsi="Calibri"/>
        </w:rPr>
      </w:pPr>
      <w:r w:rsidRPr="00CC04D2">
        <w:rPr>
          <w:rFonts w:ascii="Calibri" w:hAnsi="Calibri"/>
        </w:rPr>
        <w:t>Paramètre(s) : personnages, carte</w:t>
      </w:r>
    </w:p>
    <w:p w:rsidR="00FF39BC" w:rsidRPr="00CC04D2" w:rsidRDefault="00FF39BC" w:rsidP="00FF39BC">
      <w:pPr>
        <w:rPr>
          <w:rFonts w:ascii="Calibri" w:hAnsi="Calibri"/>
        </w:rPr>
      </w:pPr>
    </w:p>
    <w:p w:rsidR="00FF39BC" w:rsidRPr="00CC04D2" w:rsidRDefault="00FF39BC" w:rsidP="00FF39BC">
      <w:pPr>
        <w:pStyle w:val="Titi"/>
      </w:pPr>
      <w:r w:rsidRPr="00CC04D2">
        <w:t xml:space="preserve">Choisir option : </w:t>
      </w:r>
    </w:p>
    <w:p w:rsidR="00FF39BC" w:rsidRPr="00CC04D2" w:rsidRDefault="00FF39BC" w:rsidP="00FF39BC">
      <w:pPr>
        <w:rPr>
          <w:rFonts w:ascii="Calibri" w:hAnsi="Calibri"/>
        </w:rPr>
      </w:pPr>
    </w:p>
    <w:p w:rsidR="00FF39BC" w:rsidRPr="00CC04D2" w:rsidRDefault="00FF39BC" w:rsidP="00FF39BC">
      <w:pPr>
        <w:pStyle w:val="Paragraphedeliste"/>
        <w:numPr>
          <w:ilvl w:val="0"/>
          <w:numId w:val="5"/>
        </w:numPr>
        <w:rPr>
          <w:rFonts w:ascii="Calibri" w:hAnsi="Calibri"/>
        </w:rPr>
      </w:pPr>
      <w:r w:rsidRPr="00CC04D2">
        <w:rPr>
          <w:rFonts w:ascii="Calibri" w:hAnsi="Calibri"/>
        </w:rPr>
        <w:t>Début : le joueur change les options dans le jeu.</w:t>
      </w:r>
    </w:p>
    <w:p w:rsidR="00FF39BC" w:rsidRPr="00CC04D2" w:rsidRDefault="00FF39BC" w:rsidP="00FF39BC">
      <w:pPr>
        <w:pStyle w:val="Paragraphedeliste"/>
        <w:numPr>
          <w:ilvl w:val="0"/>
          <w:numId w:val="5"/>
        </w:numPr>
        <w:rPr>
          <w:rFonts w:ascii="Calibri" w:hAnsi="Calibri"/>
        </w:rPr>
      </w:pPr>
      <w:r w:rsidRPr="00CC04D2">
        <w:rPr>
          <w:rFonts w:ascii="Calibri" w:hAnsi="Calibri"/>
        </w:rPr>
        <w:t>Fin : les options du jeu ont été modifiées.</w:t>
      </w:r>
    </w:p>
    <w:p w:rsidR="00FF39BC" w:rsidRPr="00CC04D2" w:rsidRDefault="00FF39BC" w:rsidP="00FF39BC">
      <w:pPr>
        <w:pStyle w:val="Paragraphedeliste"/>
        <w:numPr>
          <w:ilvl w:val="0"/>
          <w:numId w:val="5"/>
        </w:numPr>
        <w:rPr>
          <w:rFonts w:ascii="Calibri" w:hAnsi="Calibri"/>
        </w:rPr>
      </w:pPr>
      <w:r w:rsidRPr="00CC04D2">
        <w:rPr>
          <w:rFonts w:ascii="Calibri" w:hAnsi="Calibri"/>
        </w:rPr>
        <w:t>Paramètre(s) : luminosité, niveau du son</w:t>
      </w:r>
    </w:p>
    <w:p w:rsidR="00FF39BC" w:rsidRPr="00CC04D2" w:rsidRDefault="00FF39BC" w:rsidP="00FF39BC">
      <w:pPr>
        <w:rPr>
          <w:rFonts w:ascii="Calibri" w:hAnsi="Calibri"/>
          <w:lang w:val="fr-FR"/>
        </w:rPr>
      </w:pPr>
    </w:p>
    <w:p w:rsidR="00FF39BC" w:rsidRPr="00CC04D2" w:rsidRDefault="00FF39BC" w:rsidP="00FF39BC">
      <w:pPr>
        <w:pStyle w:val="Titi"/>
      </w:pPr>
      <w:r w:rsidRPr="00CC04D2">
        <w:t>Jouer :</w:t>
      </w:r>
    </w:p>
    <w:p w:rsidR="00FF39BC" w:rsidRPr="00CC04D2" w:rsidRDefault="00FF39BC" w:rsidP="00FF39BC">
      <w:pPr>
        <w:rPr>
          <w:rFonts w:ascii="Calibri" w:hAnsi="Calibri"/>
        </w:rPr>
      </w:pPr>
    </w:p>
    <w:p w:rsidR="00FF39BC" w:rsidRPr="00CC04D2" w:rsidRDefault="00FF39BC" w:rsidP="00FF39BC">
      <w:pPr>
        <w:pStyle w:val="Paragraphedeliste"/>
        <w:numPr>
          <w:ilvl w:val="0"/>
          <w:numId w:val="6"/>
        </w:numPr>
        <w:rPr>
          <w:rFonts w:ascii="Calibri" w:hAnsi="Calibri"/>
        </w:rPr>
      </w:pPr>
      <w:r w:rsidRPr="00CC04D2">
        <w:rPr>
          <w:rFonts w:ascii="Calibri" w:hAnsi="Calibri"/>
        </w:rPr>
        <w:t>Début : la partie est lancée, les joueurs s’affrontent.</w:t>
      </w:r>
    </w:p>
    <w:p w:rsidR="00FF39BC" w:rsidRPr="00CC04D2" w:rsidRDefault="00FF39BC" w:rsidP="00FF39BC">
      <w:pPr>
        <w:pStyle w:val="Paragraphedeliste"/>
        <w:numPr>
          <w:ilvl w:val="0"/>
          <w:numId w:val="6"/>
        </w:numPr>
        <w:rPr>
          <w:rFonts w:ascii="Calibri" w:hAnsi="Calibri"/>
        </w:rPr>
      </w:pPr>
      <w:r w:rsidRPr="00CC04D2">
        <w:rPr>
          <w:rFonts w:ascii="Calibri" w:hAnsi="Calibri"/>
        </w:rPr>
        <w:t>Fin : un des joueurs a gagné, la partie s’achève.</w:t>
      </w:r>
    </w:p>
    <w:p w:rsidR="00FF39BC" w:rsidRPr="00CC04D2" w:rsidRDefault="00FF39BC" w:rsidP="00FF39BC">
      <w:pPr>
        <w:pStyle w:val="Paragraphedeliste"/>
        <w:numPr>
          <w:ilvl w:val="0"/>
          <w:numId w:val="6"/>
        </w:numPr>
        <w:rPr>
          <w:rFonts w:ascii="Calibri" w:hAnsi="Calibri"/>
        </w:rPr>
      </w:pPr>
      <w:r w:rsidRPr="00CC04D2">
        <w:rPr>
          <w:rFonts w:ascii="Calibri" w:hAnsi="Calibri"/>
        </w:rPr>
        <w:t xml:space="preserve">Paramètre(s) : </w:t>
      </w:r>
      <w:proofErr w:type="spellStart"/>
      <w:r w:rsidRPr="00CC04D2">
        <w:rPr>
          <w:rFonts w:ascii="Calibri" w:hAnsi="Calibri"/>
        </w:rPr>
        <w:t>choixJoueur</w:t>
      </w:r>
      <w:proofErr w:type="spellEnd"/>
      <w:r w:rsidRPr="00CC04D2">
        <w:rPr>
          <w:rFonts w:ascii="Calibri" w:hAnsi="Calibri"/>
        </w:rPr>
        <w:t> </w:t>
      </w:r>
    </w:p>
    <w:p w:rsidR="00FF39BC" w:rsidRPr="00CC04D2" w:rsidRDefault="00FF39BC" w:rsidP="00FF39BC">
      <w:pPr>
        <w:rPr>
          <w:rFonts w:ascii="Calibri" w:hAnsi="Calibri"/>
        </w:rPr>
      </w:pPr>
    </w:p>
    <w:p w:rsidR="00FF39BC" w:rsidRPr="00CC04D2" w:rsidRDefault="00FF39BC" w:rsidP="00FF39BC">
      <w:pPr>
        <w:pStyle w:val="Titi"/>
      </w:pPr>
      <w:r w:rsidRPr="00CC04D2">
        <w:t>seDeplacer :</w:t>
      </w:r>
    </w:p>
    <w:p w:rsidR="00FF39BC" w:rsidRPr="00CC04D2" w:rsidRDefault="00FF39BC" w:rsidP="00FF39BC">
      <w:pPr>
        <w:rPr>
          <w:rFonts w:ascii="Calibri" w:hAnsi="Calibri"/>
        </w:rPr>
      </w:pPr>
    </w:p>
    <w:p w:rsidR="00FF39BC" w:rsidRPr="00CC04D2" w:rsidRDefault="00FF39BC" w:rsidP="00FF39BC">
      <w:pPr>
        <w:pStyle w:val="Paragraphedeliste"/>
        <w:numPr>
          <w:ilvl w:val="0"/>
          <w:numId w:val="8"/>
        </w:numPr>
        <w:rPr>
          <w:rFonts w:ascii="Calibri" w:hAnsi="Calibri"/>
        </w:rPr>
      </w:pPr>
      <w:r w:rsidRPr="00CC04D2">
        <w:rPr>
          <w:rFonts w:ascii="Calibri" w:hAnsi="Calibri"/>
        </w:rPr>
        <w:t>Début : le joueur souhaite se déplacer</w:t>
      </w:r>
    </w:p>
    <w:p w:rsidR="00FF39BC" w:rsidRPr="00CC04D2" w:rsidRDefault="00FF39BC" w:rsidP="00FF39BC">
      <w:pPr>
        <w:pStyle w:val="Paragraphedeliste"/>
        <w:numPr>
          <w:ilvl w:val="0"/>
          <w:numId w:val="8"/>
        </w:numPr>
        <w:rPr>
          <w:rFonts w:ascii="Calibri" w:hAnsi="Calibri"/>
        </w:rPr>
      </w:pPr>
      <w:r w:rsidRPr="00CC04D2">
        <w:rPr>
          <w:rFonts w:ascii="Calibri" w:hAnsi="Calibri"/>
        </w:rPr>
        <w:t>Fin : le joueur s’est déplacer ou à annuler son action</w:t>
      </w:r>
    </w:p>
    <w:p w:rsidR="00FF39BC" w:rsidRPr="00CC04D2" w:rsidRDefault="00FF39BC" w:rsidP="00FF39BC">
      <w:pPr>
        <w:pStyle w:val="Paragraphedeliste"/>
        <w:numPr>
          <w:ilvl w:val="0"/>
          <w:numId w:val="8"/>
        </w:numPr>
        <w:rPr>
          <w:rFonts w:ascii="Calibri" w:hAnsi="Calibri"/>
        </w:rPr>
      </w:pPr>
      <w:r w:rsidRPr="00CC04D2">
        <w:rPr>
          <w:rFonts w:ascii="Calibri" w:hAnsi="Calibri"/>
        </w:rPr>
        <w:t>Paramètre(s) : le personnage à déplacer, la position d’arrivée, la carte</w:t>
      </w:r>
    </w:p>
    <w:p w:rsidR="00FF39BC" w:rsidRPr="00CC04D2" w:rsidRDefault="00FF39BC" w:rsidP="00FF39BC">
      <w:pPr>
        <w:rPr>
          <w:rFonts w:ascii="Calibri" w:hAnsi="Calibri"/>
          <w:lang w:val="fr-FR"/>
        </w:rPr>
      </w:pPr>
    </w:p>
    <w:p w:rsidR="00FF39BC" w:rsidRPr="00CC04D2" w:rsidRDefault="00FF39BC" w:rsidP="00FF39BC">
      <w:pPr>
        <w:pStyle w:val="Titi"/>
      </w:pPr>
      <w:r w:rsidRPr="00CC04D2">
        <w:t>choisirCompétences :</w:t>
      </w:r>
    </w:p>
    <w:p w:rsidR="00FF39BC" w:rsidRPr="00CC04D2" w:rsidRDefault="00FF39BC" w:rsidP="00FF39BC">
      <w:pPr>
        <w:rPr>
          <w:rFonts w:ascii="Calibri" w:hAnsi="Calibri"/>
        </w:rPr>
      </w:pPr>
    </w:p>
    <w:p w:rsidR="00FF39BC" w:rsidRPr="00CC04D2" w:rsidRDefault="00FF39BC" w:rsidP="00FF39BC">
      <w:pPr>
        <w:pStyle w:val="Paragraphedeliste"/>
        <w:numPr>
          <w:ilvl w:val="0"/>
          <w:numId w:val="9"/>
        </w:numPr>
        <w:rPr>
          <w:rFonts w:ascii="Calibri" w:hAnsi="Calibri"/>
        </w:rPr>
      </w:pPr>
      <w:r w:rsidRPr="00CC04D2">
        <w:rPr>
          <w:rFonts w:ascii="Calibri" w:hAnsi="Calibri"/>
        </w:rPr>
        <w:t>Début : le jouer veut utiliser une compétence ;</w:t>
      </w:r>
    </w:p>
    <w:p w:rsidR="00FF39BC" w:rsidRPr="00CC04D2" w:rsidRDefault="00FF39BC" w:rsidP="00FF39BC">
      <w:pPr>
        <w:pStyle w:val="Paragraphedeliste"/>
        <w:numPr>
          <w:ilvl w:val="0"/>
          <w:numId w:val="9"/>
        </w:numPr>
        <w:rPr>
          <w:rFonts w:ascii="Calibri" w:hAnsi="Calibri"/>
        </w:rPr>
      </w:pPr>
      <w:r w:rsidRPr="00CC04D2">
        <w:rPr>
          <w:rFonts w:ascii="Calibri" w:hAnsi="Calibri"/>
        </w:rPr>
        <w:t>Fin : le joueur à choisit une compétence ou a annulé son action</w:t>
      </w:r>
    </w:p>
    <w:p w:rsidR="00FF39BC" w:rsidRPr="00CC04D2" w:rsidRDefault="00FF39BC" w:rsidP="00FF39BC">
      <w:pPr>
        <w:pStyle w:val="Paragraphedeliste"/>
        <w:numPr>
          <w:ilvl w:val="0"/>
          <w:numId w:val="9"/>
        </w:numPr>
        <w:rPr>
          <w:rFonts w:ascii="Calibri" w:hAnsi="Calibri"/>
        </w:rPr>
      </w:pPr>
      <w:r w:rsidRPr="00CC04D2">
        <w:rPr>
          <w:rFonts w:ascii="Calibri" w:hAnsi="Calibri"/>
        </w:rPr>
        <w:t>Paramètre(s) : la cible, le choix de la compétence</w:t>
      </w:r>
    </w:p>
    <w:p w:rsidR="00FF39BC" w:rsidRDefault="00FF39BC" w:rsidP="00FF39BC">
      <w:pPr>
        <w:pStyle w:val="Titi"/>
      </w:pPr>
      <w:r>
        <w:lastRenderedPageBreak/>
        <w:t>Quitter jeu :</w:t>
      </w:r>
    </w:p>
    <w:p w:rsidR="00FF39BC" w:rsidRPr="00CC04D2" w:rsidRDefault="00FF39BC" w:rsidP="00FF39BC">
      <w:pPr>
        <w:pStyle w:val="Paragraphedeliste"/>
        <w:numPr>
          <w:ilvl w:val="0"/>
          <w:numId w:val="7"/>
        </w:numPr>
        <w:rPr>
          <w:rFonts w:ascii="Calibri" w:hAnsi="Calibri"/>
        </w:rPr>
      </w:pPr>
      <w:r w:rsidRPr="00CC04D2">
        <w:rPr>
          <w:rFonts w:ascii="Calibri" w:hAnsi="Calibri"/>
        </w:rPr>
        <w:t>Début : le joueur choisit de quitter le jeu.</w:t>
      </w:r>
    </w:p>
    <w:p w:rsidR="00FF39BC" w:rsidRPr="00CC04D2" w:rsidRDefault="00FF39BC" w:rsidP="00FF39BC">
      <w:pPr>
        <w:pStyle w:val="Paragraphedeliste"/>
        <w:numPr>
          <w:ilvl w:val="0"/>
          <w:numId w:val="7"/>
        </w:numPr>
        <w:rPr>
          <w:rFonts w:ascii="Calibri" w:hAnsi="Calibri"/>
        </w:rPr>
      </w:pPr>
      <w:r w:rsidRPr="00CC04D2">
        <w:rPr>
          <w:rFonts w:ascii="Calibri" w:hAnsi="Calibri"/>
        </w:rPr>
        <w:t>Fin : le jeu est fermé</w:t>
      </w:r>
    </w:p>
    <w:p w:rsidR="00FF39BC" w:rsidRPr="00CC04D2" w:rsidRDefault="00FF39BC" w:rsidP="00FF39BC">
      <w:pPr>
        <w:pStyle w:val="Paragraphedeliste"/>
        <w:numPr>
          <w:ilvl w:val="0"/>
          <w:numId w:val="7"/>
        </w:numPr>
        <w:rPr>
          <w:rFonts w:ascii="Calibri" w:hAnsi="Calibri"/>
        </w:rPr>
      </w:pPr>
      <w:r w:rsidRPr="00CC04D2">
        <w:rPr>
          <w:rFonts w:ascii="Calibri" w:hAnsi="Calibri"/>
        </w:rPr>
        <w:t xml:space="preserve">Paramètre(s) : </w:t>
      </w:r>
      <w:r w:rsidR="00A9123A" w:rsidRPr="00CC04D2">
        <w:rPr>
          <w:rFonts w:ascii="Calibri" w:hAnsi="Calibri"/>
        </w:rPr>
        <w:t>aucuns paramètres</w:t>
      </w:r>
    </w:p>
    <w:p w:rsidR="00FF39BC" w:rsidRPr="00140B12" w:rsidRDefault="00FF39BC" w:rsidP="00FF39BC"/>
    <w:p w:rsidR="00FF39BC" w:rsidRDefault="00FF39BC">
      <w:pPr>
        <w:rPr>
          <w:rFonts w:ascii="Calibri" w:hAnsi="Calibri"/>
          <w:b/>
          <w:noProof/>
          <w:color w:val="003399"/>
          <w:sz w:val="32"/>
          <w:szCs w:val="32"/>
          <w:lang w:val="fr-FR" w:eastAsia="fr-FR"/>
        </w:rPr>
      </w:pPr>
      <w:bookmarkStart w:id="0" w:name="_GoBack"/>
      <w:bookmarkEnd w:id="0"/>
    </w:p>
    <w:p w:rsidR="007D03FC" w:rsidRDefault="007D03FC" w:rsidP="007D03FC">
      <w:pPr>
        <w:pStyle w:val="Titi"/>
      </w:pPr>
      <w:r>
        <w:t>Diagramme des cas d’utilisations</w:t>
      </w:r>
    </w:p>
    <w:p w:rsidR="007D03FC" w:rsidRDefault="007D03FC" w:rsidP="007D03FC">
      <w:pPr>
        <w:pStyle w:val="Titi"/>
      </w:pPr>
    </w:p>
    <w:p w:rsidR="007D03FC" w:rsidRDefault="007113CF" w:rsidP="007D03FC">
      <w:pPr>
        <w:pStyle w:val="Titi"/>
      </w:pPr>
      <w:r>
        <w:drawing>
          <wp:inline distT="0" distB="0" distL="0" distR="0" wp14:anchorId="55FFFEA3" wp14:editId="58D89E36">
            <wp:extent cx="5743575" cy="52482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 d'utilisat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FC" w:rsidRDefault="007D03FC" w:rsidP="007D03FC">
      <w:pPr>
        <w:pStyle w:val="Titi"/>
      </w:pPr>
    </w:p>
    <w:p w:rsidR="0014530E" w:rsidRDefault="0014530E" w:rsidP="00E171C4">
      <w:pPr>
        <w:pStyle w:val="Titi"/>
      </w:pPr>
      <w:r>
        <w:br w:type="page"/>
      </w:r>
    </w:p>
    <w:p w:rsidR="0014530E" w:rsidRPr="007D03FC" w:rsidRDefault="00783B92" w:rsidP="002D1B58">
      <w:pPr>
        <w:pStyle w:val="Coordonnes"/>
        <w:rPr>
          <w:rFonts w:ascii="Calibri" w:hAnsi="Calibri"/>
          <w:b/>
          <w:color w:val="003399"/>
          <w:sz w:val="32"/>
          <w:szCs w:val="32"/>
          <w:lang w:val="fr-FR"/>
        </w:rPr>
      </w:pPr>
      <w:r>
        <w:rPr>
          <w:rFonts w:ascii="Calibri" w:hAnsi="Calibri"/>
          <w:b/>
          <w:color w:val="003399"/>
          <w:sz w:val="32"/>
          <w:szCs w:val="32"/>
          <w:lang w:val="fr-FR"/>
        </w:rPr>
        <w:lastRenderedPageBreak/>
        <w:t xml:space="preserve">Cas d’utilisation : </w:t>
      </w:r>
      <w:proofErr w:type="spellStart"/>
      <w:r>
        <w:rPr>
          <w:rFonts w:ascii="Calibri" w:hAnsi="Calibri"/>
          <w:b/>
          <w:color w:val="003399"/>
          <w:sz w:val="32"/>
          <w:szCs w:val="32"/>
          <w:lang w:val="fr-FR"/>
        </w:rPr>
        <w:t>choisirOption</w:t>
      </w:r>
      <w:proofErr w:type="spellEnd"/>
    </w:p>
    <w:p w:rsidR="0039099C" w:rsidRDefault="0039099C" w:rsidP="0039099C">
      <w:pPr>
        <w:jc w:val="center"/>
      </w:pPr>
      <w:r>
        <w:object w:dxaOrig="8955" w:dyaOrig="74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85pt;height:357.2pt" o:ole="">
            <v:imagedata r:id="rId11" o:title=""/>
          </v:shape>
          <o:OLEObject Type="Embed" ProgID="Visio.Drawing.15" ShapeID="_x0000_i1025" DrawAspect="Content" ObjectID="_1458485241" r:id="rId12"/>
        </w:object>
      </w:r>
    </w:p>
    <w:p w:rsidR="00117B85" w:rsidRDefault="00117B85" w:rsidP="0039099C">
      <w:pPr>
        <w:rPr>
          <w:rStyle w:val="TitiCar"/>
        </w:rPr>
      </w:pPr>
      <w:r w:rsidRPr="00117B85">
        <w:rPr>
          <w:rStyle w:val="TitiCar"/>
        </w:rPr>
        <w:t>Cas d’utilisation</w:t>
      </w:r>
      <w:r>
        <w:rPr>
          <w:rStyle w:val="TitiCar"/>
        </w:rPr>
        <w:t> : QuitterPartie</w:t>
      </w:r>
    </w:p>
    <w:p w:rsidR="00117B85" w:rsidRDefault="00117B85" w:rsidP="0039099C">
      <w:pPr>
        <w:jc w:val="center"/>
        <w:rPr>
          <w:rFonts w:ascii="Calibri" w:hAnsi="Calibri"/>
          <w:b/>
          <w:color w:val="003399"/>
          <w:sz w:val="32"/>
          <w:szCs w:val="32"/>
          <w:lang w:val="fr-FR"/>
        </w:rPr>
      </w:pPr>
      <w:r>
        <w:rPr>
          <w:rFonts w:ascii="Calibri" w:hAnsi="Calibri"/>
          <w:noProof/>
          <w:sz w:val="32"/>
          <w:szCs w:val="32"/>
          <w:lang w:val="fr-FR" w:eastAsia="fr-FR"/>
        </w:rPr>
        <w:drawing>
          <wp:inline distT="0" distB="0" distL="0" distR="0" wp14:anchorId="093A6625" wp14:editId="206D5BD5">
            <wp:extent cx="2268747" cy="1769447"/>
            <wp:effectExtent l="0" t="0" r="0" b="254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uence QuitterParti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570" cy="178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0E" w:rsidRDefault="009F7C56" w:rsidP="00117B85">
      <w:pPr>
        <w:rPr>
          <w:rFonts w:ascii="Calibri" w:hAnsi="Calibri"/>
          <w:b/>
          <w:color w:val="003399"/>
          <w:sz w:val="32"/>
          <w:szCs w:val="32"/>
          <w:lang w:val="fr-FR"/>
        </w:rPr>
      </w:pPr>
      <w:r>
        <w:rPr>
          <w:rFonts w:ascii="Calibri" w:hAnsi="Calibri"/>
          <w:b/>
          <w:color w:val="003399"/>
          <w:sz w:val="32"/>
          <w:szCs w:val="32"/>
          <w:lang w:val="fr-FR"/>
        </w:rPr>
        <w:lastRenderedPageBreak/>
        <w:t xml:space="preserve">Cas d’utilisation : </w:t>
      </w:r>
      <w:proofErr w:type="spellStart"/>
      <w:r>
        <w:rPr>
          <w:rFonts w:ascii="Calibri" w:hAnsi="Calibri"/>
          <w:b/>
          <w:color w:val="003399"/>
          <w:sz w:val="32"/>
          <w:szCs w:val="32"/>
          <w:lang w:val="fr-FR"/>
        </w:rPr>
        <w:t>Lancerpartie</w:t>
      </w:r>
      <w:proofErr w:type="spellEnd"/>
      <w:r>
        <w:rPr>
          <w:rFonts w:ascii="Calibri" w:hAnsi="Calibri"/>
          <w:b/>
          <w:noProof/>
          <w:color w:val="003399"/>
          <w:sz w:val="32"/>
          <w:szCs w:val="32"/>
          <w:lang w:val="fr-FR" w:eastAsia="fr-FR"/>
        </w:rPr>
        <w:drawing>
          <wp:inline distT="0" distB="0" distL="0" distR="0" wp14:anchorId="1E68AB4F" wp14:editId="3080C0A1">
            <wp:extent cx="7361907" cy="5041066"/>
            <wp:effectExtent l="55563" t="39687" r="47307" b="47308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quence lancerParti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70185" cy="5046734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:rsidR="009F7C56" w:rsidRPr="007D03FC" w:rsidRDefault="009F7C56" w:rsidP="002D1B58">
      <w:pPr>
        <w:pStyle w:val="Coordonnes"/>
        <w:rPr>
          <w:rFonts w:ascii="Calibri" w:hAnsi="Calibri"/>
          <w:b/>
          <w:color w:val="003399"/>
          <w:sz w:val="32"/>
          <w:szCs w:val="32"/>
          <w:lang w:val="fr-FR"/>
        </w:rPr>
      </w:pPr>
    </w:p>
    <w:p w:rsidR="009F7C56" w:rsidRDefault="009F7C56" w:rsidP="009F7C56">
      <w:pPr>
        <w:rPr>
          <w:rFonts w:ascii="Calibri" w:hAnsi="Calibri"/>
          <w:b/>
          <w:color w:val="003399"/>
          <w:sz w:val="32"/>
          <w:szCs w:val="32"/>
          <w:lang w:val="fr-FR"/>
        </w:rPr>
      </w:pPr>
      <w:r>
        <w:rPr>
          <w:rFonts w:ascii="Calibri" w:hAnsi="Calibri"/>
          <w:b/>
          <w:color w:val="003399"/>
          <w:sz w:val="32"/>
          <w:szCs w:val="32"/>
          <w:lang w:val="fr-FR"/>
        </w:rPr>
        <w:lastRenderedPageBreak/>
        <w:t>Cas d’utilisation : jouer</w:t>
      </w:r>
    </w:p>
    <w:p w:rsidR="009F7C56" w:rsidRDefault="009F7C56" w:rsidP="009F7C56">
      <w:pPr>
        <w:rPr>
          <w:rFonts w:ascii="Calibri" w:hAnsi="Calibri"/>
          <w:b/>
          <w:color w:val="003399"/>
          <w:sz w:val="32"/>
          <w:szCs w:val="32"/>
          <w:lang w:val="fr-FR"/>
        </w:rPr>
      </w:pPr>
      <w:r>
        <w:rPr>
          <w:rFonts w:ascii="Calibri" w:hAnsi="Calibri"/>
          <w:b/>
          <w:noProof/>
          <w:color w:val="003399"/>
          <w:sz w:val="32"/>
          <w:szCs w:val="32"/>
          <w:lang w:val="fr-FR" w:eastAsia="fr-FR"/>
        </w:rPr>
        <w:drawing>
          <wp:inline distT="0" distB="0" distL="0" distR="0" wp14:anchorId="566AAC8A" wp14:editId="556A11FC">
            <wp:extent cx="7554214" cy="5418634"/>
            <wp:effectExtent l="952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quence joue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5717" cy="542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30E" w:rsidRPr="007D03FC">
        <w:rPr>
          <w:rFonts w:ascii="Calibri" w:hAnsi="Calibri"/>
          <w:b/>
          <w:color w:val="003399"/>
          <w:sz w:val="32"/>
          <w:szCs w:val="32"/>
          <w:lang w:val="fr-FR"/>
        </w:rPr>
        <w:br w:type="page"/>
      </w:r>
    </w:p>
    <w:p w:rsidR="009F7C56" w:rsidRDefault="009F7C56" w:rsidP="009F7C56">
      <w:pPr>
        <w:pStyle w:val="Titi"/>
      </w:pPr>
      <w:r>
        <w:lastRenderedPageBreak/>
        <w:t xml:space="preserve">Cas d’utilisation : </w:t>
      </w:r>
      <w:r w:rsidR="00D96ED8">
        <w:t>seDeplacer</w:t>
      </w:r>
    </w:p>
    <w:p w:rsidR="00D96ED8" w:rsidRPr="00117B85" w:rsidRDefault="00D96ED8" w:rsidP="00D96ED8">
      <w:pPr>
        <w:pStyle w:val="Titi"/>
        <w:jc w:val="center"/>
      </w:pPr>
      <w:r>
        <w:drawing>
          <wp:inline distT="0" distB="0" distL="0" distR="0" wp14:anchorId="6140C0F1" wp14:editId="0C36D9EF">
            <wp:extent cx="7906298" cy="5270865"/>
            <wp:effectExtent l="3175" t="0" r="3175" b="31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quence seDeplac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22531" cy="528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D8" w:rsidRDefault="00D96ED8" w:rsidP="009F7C56">
      <w:pPr>
        <w:pStyle w:val="Titi"/>
      </w:pPr>
      <w:r w:rsidRPr="00117B85">
        <w:lastRenderedPageBreak/>
        <w:t>Cas d</w:t>
      </w:r>
      <w:r>
        <w:t>’utilisation : utiliserCompétences</w:t>
      </w:r>
    </w:p>
    <w:p w:rsidR="00BC3B0E" w:rsidRPr="00956A8A" w:rsidRDefault="00D96ED8" w:rsidP="00956A8A">
      <w:pPr>
        <w:pStyle w:val="Titi"/>
        <w:jc w:val="center"/>
      </w:pPr>
      <w:r>
        <w:drawing>
          <wp:inline distT="0" distB="0" distL="0" distR="0" wp14:anchorId="2F536D62" wp14:editId="2E980DFD">
            <wp:extent cx="7922937" cy="4933329"/>
            <wp:effectExtent l="889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quence utiliserCompetence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39063" cy="494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B0E" w:rsidRPr="00956A8A" w:rsidSect="009C341D">
      <w:footerReference w:type="default" r:id="rId18"/>
      <w:pgSz w:w="12240" w:h="15840"/>
      <w:pgMar w:top="1417" w:right="1417" w:bottom="1417" w:left="1417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5FA" w:rsidRDefault="003D25FA">
      <w:pPr>
        <w:spacing w:line="240" w:lineRule="auto"/>
      </w:pPr>
      <w:r>
        <w:separator/>
      </w:r>
    </w:p>
  </w:endnote>
  <w:endnote w:type="continuationSeparator" w:id="0">
    <w:p w:rsidR="003D25FA" w:rsidRDefault="003D25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B0E" w:rsidRDefault="00EB7607">
    <w:pPr>
      <w:pStyle w:val="Pieddepage"/>
    </w:pPr>
    <w:r>
      <w:rPr>
        <w:noProof/>
        <w:lang w:val="fr-FR" w:eastAsia="fr-FR"/>
      </w:rPr>
      <mc:AlternateContent>
        <mc:Choice Requires="wps">
          <w:drawing>
            <wp:inline distT="0" distB="0" distL="0" distR="0">
              <wp:extent cx="347472" cy="347472"/>
              <wp:effectExtent l="0" t="0" r="0" b="0"/>
              <wp:docPr id="5" name="Oval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47472" cy="347472"/>
                      </a:xfrm>
                      <a:prstGeom prst="ellipse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C3B0E" w:rsidRDefault="00EB7607">
                          <w:pPr>
                            <w:pStyle w:val="Corpsdetexte"/>
                            <w:rPr>
                              <w:rStyle w:val="Numrodepage"/>
                            </w:rPr>
                          </w:pPr>
                          <w:r>
                            <w:rPr>
                              <w:rStyle w:val="Numrodepage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</w:rPr>
                            <w:instrText xml:space="preserve"> PAGE   \* MERGEFORMAT </w:instrText>
                          </w:r>
                          <w:r>
                            <w:rPr>
                              <w:rStyle w:val="Numrodepage"/>
                            </w:rPr>
                            <w:fldChar w:fldCharType="separate"/>
                          </w:r>
                          <w:r w:rsidR="00A9123A">
                            <w:rPr>
                              <w:rStyle w:val="Numrodepage"/>
                              <w:noProof/>
                            </w:rPr>
                            <w:t>8</w:t>
                          </w:r>
                          <w:r>
                            <w:rPr>
                              <w:rStyle w:val="Numrodepage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5" o:spid="_x0000_s1028" style="width:27.3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" fillcolor="#f9b639 [3207]" stroked="f" strokeweight="1pt">
              <v:stroke joinstyle="miter"/>
              <v:path arrowok="t"/>
              <o:lock v:ext="edit" aspectratio="t"/>
              <v:textbox inset="0,0,0,0">
                <w:txbxContent>
                  <w:p w:rsidR="00BC3B0E" w:rsidRDefault="00EB7607">
                    <w:pPr>
                      <w:pStyle w:val="Corpsdetexte"/>
                      <w:rPr>
                        <w:rStyle w:val="Numrodepage"/>
                      </w:rPr>
                    </w:pPr>
                    <w:r>
                      <w:rPr>
                        <w:rStyle w:val="Numrodepage"/>
                      </w:rPr>
                      <w:fldChar w:fldCharType="begin"/>
                    </w:r>
                    <w:r>
                      <w:rPr>
                        <w:rStyle w:val="Numrodepage"/>
                      </w:rPr>
                      <w:instrText xml:space="preserve"> PAGE   \* MERGEFORMAT </w:instrText>
                    </w:r>
                    <w:r>
                      <w:rPr>
                        <w:rStyle w:val="Numrodepage"/>
                      </w:rPr>
                      <w:fldChar w:fldCharType="separate"/>
                    </w:r>
                    <w:r w:rsidR="00A9123A">
                      <w:rPr>
                        <w:rStyle w:val="Numrodepage"/>
                        <w:noProof/>
                      </w:rPr>
                      <w:t>8</w:t>
                    </w:r>
                    <w:r>
                      <w:rPr>
                        <w:rStyle w:val="Numrodepage"/>
                      </w:rPr>
                      <w:fldChar w:fldCharType="end"/>
                    </w:r>
                  </w:p>
                </w:txbxContent>
              </v:textbox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5FA" w:rsidRDefault="003D25FA">
      <w:pPr>
        <w:spacing w:line="240" w:lineRule="auto"/>
      </w:pPr>
      <w:r>
        <w:separator/>
      </w:r>
    </w:p>
  </w:footnote>
  <w:footnote w:type="continuationSeparator" w:id="0">
    <w:p w:rsidR="003D25FA" w:rsidRDefault="003D25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8C38DD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D06E222"/>
    <w:lvl w:ilvl="0">
      <w:start w:val="1"/>
      <w:numFmt w:val="bullet"/>
      <w:pStyle w:val="Listepuces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2">
    <w:nsid w:val="0E30714F"/>
    <w:multiLevelType w:val="hybridMultilevel"/>
    <w:tmpl w:val="7D1E4968"/>
    <w:lvl w:ilvl="0" w:tplc="040C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>
    <w:nsid w:val="1EBB1CB4"/>
    <w:multiLevelType w:val="hybridMultilevel"/>
    <w:tmpl w:val="A0044620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48FB01FE"/>
    <w:multiLevelType w:val="hybridMultilevel"/>
    <w:tmpl w:val="1262A15A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499F2BC3"/>
    <w:multiLevelType w:val="hybridMultilevel"/>
    <w:tmpl w:val="0F129F00"/>
    <w:lvl w:ilvl="0" w:tplc="040C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>
    <w:nsid w:val="59AC7030"/>
    <w:multiLevelType w:val="hybridMultilevel"/>
    <w:tmpl w:val="4BD20CCC"/>
    <w:lvl w:ilvl="0" w:tplc="040C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>
    <w:nsid w:val="787D2168"/>
    <w:multiLevelType w:val="hybridMultilevel"/>
    <w:tmpl w:val="84202756"/>
    <w:lvl w:ilvl="0" w:tplc="040C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41D"/>
    <w:rsid w:val="00073B9A"/>
    <w:rsid w:val="00117B85"/>
    <w:rsid w:val="00124D5C"/>
    <w:rsid w:val="0014530E"/>
    <w:rsid w:val="00225FE8"/>
    <w:rsid w:val="002A5C78"/>
    <w:rsid w:val="002D1B58"/>
    <w:rsid w:val="0039099C"/>
    <w:rsid w:val="003D25FA"/>
    <w:rsid w:val="00424330"/>
    <w:rsid w:val="0048673C"/>
    <w:rsid w:val="005A2DBD"/>
    <w:rsid w:val="005C0CAB"/>
    <w:rsid w:val="00602475"/>
    <w:rsid w:val="006436E6"/>
    <w:rsid w:val="006C4E83"/>
    <w:rsid w:val="007113CF"/>
    <w:rsid w:val="0076361C"/>
    <w:rsid w:val="00783B92"/>
    <w:rsid w:val="007D03FC"/>
    <w:rsid w:val="008B7381"/>
    <w:rsid w:val="009338B8"/>
    <w:rsid w:val="00956A8A"/>
    <w:rsid w:val="0098659E"/>
    <w:rsid w:val="009C341D"/>
    <w:rsid w:val="009F7C56"/>
    <w:rsid w:val="00A9123A"/>
    <w:rsid w:val="00B93ED5"/>
    <w:rsid w:val="00BA6C80"/>
    <w:rsid w:val="00BB2198"/>
    <w:rsid w:val="00BC3B0E"/>
    <w:rsid w:val="00C0057A"/>
    <w:rsid w:val="00C41EDA"/>
    <w:rsid w:val="00CC04D2"/>
    <w:rsid w:val="00D2003D"/>
    <w:rsid w:val="00D92BF9"/>
    <w:rsid w:val="00D96ED8"/>
    <w:rsid w:val="00E171C4"/>
    <w:rsid w:val="00EB7607"/>
    <w:rsid w:val="00F21C8D"/>
    <w:rsid w:val="00FA6608"/>
    <w:rsid w:val="00FF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7696A30-AFAF-42BD-AED6-629EE201F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lang w:val="en-US" w:eastAsia="ja-JP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60" w:line="240" w:lineRule="auto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40" w:after="240" w:line="240" w:lineRule="auto"/>
      <w:outlineLvl w:val="1"/>
    </w:pPr>
    <w:rPr>
      <w:caps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40" w:after="60" w:line="240" w:lineRule="auto"/>
      <w:outlineLvl w:val="2"/>
    </w:pPr>
    <w:rPr>
      <w:caps/>
      <w:color w:val="5A1E34" w:themeColor="accent1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0" w:line="240" w:lineRule="auto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ordonnes">
    <w:name w:val="Coordonnées"/>
    <w:basedOn w:val="Normal"/>
    <w:link w:val="CoordonnesCar"/>
    <w:qFormat/>
    <w:pPr>
      <w:spacing w:before="0" w:line="300" w:lineRule="auto"/>
    </w:pPr>
    <w:rPr>
      <w:sz w:val="28"/>
      <w:szCs w:val="28"/>
    </w:rPr>
  </w:style>
  <w:style w:type="paragraph" w:styleId="Corpsdetexte">
    <w:name w:val="Body Text"/>
    <w:basedOn w:val="Normal"/>
    <w:link w:val="CorpsdetexteCar"/>
    <w:uiPriority w:val="99"/>
    <w:unhideWhenUsed/>
    <w:pPr>
      <w:spacing w:before="0" w:line="240" w:lineRule="auto"/>
      <w:jc w:val="center"/>
    </w:pPr>
    <w:rPr>
      <w:color w:val="FFFFFF" w:themeColor="background1"/>
    </w:rPr>
  </w:style>
  <w:style w:type="character" w:customStyle="1" w:styleId="CorpsdetexteCar">
    <w:name w:val="Corps de texte Car"/>
    <w:basedOn w:val="Policepardfaut"/>
    <w:link w:val="Corpsdetexte"/>
    <w:uiPriority w:val="99"/>
    <w:rPr>
      <w:color w:val="FFFFFF" w:themeColor="background1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spacing w:before="0" w:line="240" w:lineRule="auto"/>
      <w:ind w:left="-720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Numrodepage">
    <w:name w:val="page number"/>
    <w:basedOn w:val="Policepardfaut"/>
    <w:uiPriority w:val="99"/>
    <w:unhideWhenUsed/>
    <w:rPr>
      <w:b/>
      <w:bCs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  <w:shd w:val="clear" w:color="auto" w:fill="B53D68" w:themeFill="accent1"/>
    </w:rPr>
  </w:style>
  <w:style w:type="character" w:customStyle="1" w:styleId="Titre2Car">
    <w:name w:val="Titre 2 Car"/>
    <w:basedOn w:val="Policepardfaut"/>
    <w:link w:val="Titre2"/>
    <w:uiPriority w:val="9"/>
    <w:rPr>
      <w:caps/>
      <w:sz w:val="22"/>
      <w:szCs w:val="22"/>
      <w:shd w:val="clear" w:color="auto" w:fill="F1D7E0" w:themeFill="accent2"/>
    </w:rPr>
  </w:style>
  <w:style w:type="paragraph" w:styleId="Listepuces">
    <w:name w:val="List Bullet"/>
    <w:basedOn w:val="Normal"/>
    <w:uiPriority w:val="1"/>
    <w:qFormat/>
    <w:pPr>
      <w:numPr>
        <w:numId w:val="1"/>
      </w:numPr>
      <w:spacing w:before="120" w:line="264" w:lineRule="auto"/>
    </w:pPr>
    <w:rPr>
      <w:color w:val="505050" w:themeColor="text2"/>
    </w:rPr>
  </w:style>
  <w:style w:type="character" w:customStyle="1" w:styleId="Titre3Car">
    <w:name w:val="Titre 3 Car"/>
    <w:basedOn w:val="Policepardfaut"/>
    <w:link w:val="Titre3"/>
    <w:uiPriority w:val="1"/>
    <w:rPr>
      <w:caps/>
      <w:color w:val="5A1E34" w:themeColor="accent1" w:themeShade="80"/>
      <w:sz w:val="22"/>
      <w:szCs w:val="22"/>
    </w:rPr>
  </w:style>
  <w:style w:type="paragraph" w:styleId="Citation">
    <w:name w:val="Quote"/>
    <w:basedOn w:val="Normal"/>
    <w:next w:val="Normal"/>
    <w:link w:val="CitationCar"/>
    <w:uiPriority w:val="2"/>
    <w:qFormat/>
    <w:pPr>
      <w:pBdr>
        <w:top w:val="single" w:sz="8" w:space="8" w:color="A93B61" w:themeColor="accent2" w:themeShade="80"/>
        <w:left w:val="single" w:sz="8" w:space="8" w:color="A93B61" w:themeColor="accent2" w:themeShade="80"/>
      </w:pBdr>
      <w:spacing w:after="80"/>
      <w:ind w:left="1440" w:right="1440"/>
    </w:pPr>
    <w:rPr>
      <w:i/>
      <w:iCs/>
      <w:color w:val="A93B61" w:themeColor="accent2" w:themeShade="80"/>
    </w:rPr>
  </w:style>
  <w:style w:type="character" w:customStyle="1" w:styleId="CitationCar">
    <w:name w:val="Citation Car"/>
    <w:basedOn w:val="Policepardfaut"/>
    <w:link w:val="Citation"/>
    <w:uiPriority w:val="2"/>
    <w:rPr>
      <w:i/>
      <w:iCs/>
      <w:color w:val="A93B61" w:themeColor="accent2" w:themeShade="8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before="240"/>
      <w:outlineLvl w:val="9"/>
    </w:pPr>
  </w:style>
  <w:style w:type="paragraph" w:customStyle="1" w:styleId="Titi">
    <w:name w:val="Titi"/>
    <w:basedOn w:val="Coordonnes"/>
    <w:link w:val="TitiCar"/>
    <w:qFormat/>
    <w:rsid w:val="007D03FC"/>
    <w:rPr>
      <w:rFonts w:ascii="Calibri" w:hAnsi="Calibri"/>
      <w:b/>
      <w:noProof/>
      <w:color w:val="003399"/>
      <w:sz w:val="32"/>
      <w:szCs w:val="32"/>
      <w:lang w:val="fr-FR" w:eastAsia="fr-FR"/>
    </w:rPr>
  </w:style>
  <w:style w:type="paragraph" w:styleId="Paragraphedeliste">
    <w:name w:val="List Paragraph"/>
    <w:basedOn w:val="Normal"/>
    <w:uiPriority w:val="34"/>
    <w:qFormat/>
    <w:rsid w:val="00FF39BC"/>
    <w:pPr>
      <w:spacing w:before="0" w:after="200"/>
      <w:ind w:left="720"/>
      <w:contextualSpacing/>
    </w:pPr>
    <w:rPr>
      <w:rFonts w:eastAsiaTheme="minorHAnsi"/>
      <w:color w:val="auto"/>
      <w:sz w:val="22"/>
      <w:szCs w:val="22"/>
      <w:lang w:val="fr-FR" w:eastAsia="en-US"/>
    </w:rPr>
  </w:style>
  <w:style w:type="character" w:customStyle="1" w:styleId="CoordonnesCar">
    <w:name w:val="Coordonnées Car"/>
    <w:basedOn w:val="Policepardfaut"/>
    <w:link w:val="Coordonnes"/>
    <w:rsid w:val="007D03FC"/>
    <w:rPr>
      <w:sz w:val="28"/>
      <w:szCs w:val="28"/>
    </w:rPr>
  </w:style>
  <w:style w:type="character" w:customStyle="1" w:styleId="TitiCar">
    <w:name w:val="Titi Car"/>
    <w:basedOn w:val="CoordonnesCar"/>
    <w:link w:val="Titi"/>
    <w:rsid w:val="007D03FC"/>
    <w:rPr>
      <w:rFonts w:ascii="Calibri" w:hAnsi="Calibri"/>
      <w:b/>
      <w:noProof/>
      <w:color w:val="003399"/>
      <w:sz w:val="32"/>
      <w:szCs w:val="3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package" Target="embeddings/Dessin_Microsoft_Visio1.vsdx"/><Relationship Id="rId17" Type="http://schemas.openxmlformats.org/officeDocument/2006/relationships/image" Target="media/image8.jpg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\AppData\Roaming\Microsoft\Templates\Rapport%20d&#8217;&#233;tudia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FE2"/>
    <w:rsid w:val="00A3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57DC7B36EEC490CA26277591420045B">
    <w:name w:val="857DC7B36EEC490CA26277591420045B"/>
  </w:style>
  <w:style w:type="paragraph" w:customStyle="1" w:styleId="0FE82BC0322E43DD817C2AC9DE0AB4FF">
    <w:name w:val="0FE82BC0322E43DD817C2AC9DE0AB4FF"/>
  </w:style>
  <w:style w:type="paragraph" w:customStyle="1" w:styleId="950507C1AC714C1E97A2AC026550E466">
    <w:name w:val="950507C1AC714C1E97A2AC026550E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FF93B-741F-4024-8A63-563A2511F9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1C3D16-5334-471E-AB81-40E9E9B50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</Template>
  <TotalTime>51</TotalTime>
  <Pages>9</Pages>
  <Words>193</Words>
  <Characters>1067</Characters>
  <Application>Microsoft Office Word</Application>
  <DocSecurity>0</DocSecurity>
  <Lines>8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Projet S2</vt:lpstr>
      <vt:lpstr/>
      <vt:lpstr>Get Started Right Away</vt:lpstr>
      <vt:lpstr>Look Great Every Time</vt:lpstr>
      <vt:lpstr>    Give It That Finishing Touch</vt:lpstr>
      <vt:lpstr>        Add a Table of Contents</vt:lpstr>
      <vt:lpstr>        Add a Bibliography</vt:lpstr>
    </vt:vector>
  </TitlesOfParts>
  <Manager>Sébastien Jean – Michel Occello</Manager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Delivrable jalon 2</dc:title>
  <dc:creator>Florian Maruejol - Thibaut Moiroud - Maxime Silvestre - Baptiste Thevenet -(Samuel Rabrioux)</dc:creator>
  <cp:keywords>Projet S2</cp:keywords>
  <cp:lastModifiedBy>Flo</cp:lastModifiedBy>
  <cp:revision>22</cp:revision>
  <cp:lastPrinted>2012-09-04T22:21:00Z</cp:lastPrinted>
  <dcterms:created xsi:type="dcterms:W3CDTF">2014-04-08T15:09:00Z</dcterms:created>
  <dcterms:modified xsi:type="dcterms:W3CDTF">2014-04-08T16:00:00Z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TC034441779991</vt:lpwstr>
  </property>
</Properties>
</file>